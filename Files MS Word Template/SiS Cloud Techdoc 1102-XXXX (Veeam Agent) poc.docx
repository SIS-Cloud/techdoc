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47447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47447C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B31DD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{{status}}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5585C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7447C"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5585C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7447C">
              <w:rPr>
                <w:rFonts w:asciiTheme="minorBidi" w:hAnsiTheme="minorBidi"/>
                <w:szCs w:val="22"/>
              </w:rPr>
              <w:t>poc_end</w:t>
            </w:r>
            <w:r w:rsidR="0047447C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040C99" w:rsidRDefault="00986617" w:rsidP="00040C99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5585C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7447C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986617" w:rsidP="00040C99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รหัสอ้างอิงฝ่ายเทคนิค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47447C">
              <w:rPr>
                <w:rFonts w:asciiTheme="minorBidi" w:hAnsiTheme="minorBidi"/>
                <w:szCs w:val="22"/>
              </w:rPr>
              <w:t xml:space="preserve"> </w:t>
            </w:r>
            <w:r w:rsidR="0047447C">
              <w:rPr>
                <w:rFonts w:asciiTheme="minorBidi" w:hAnsiTheme="minorBidi" w:cs="Cordia New"/>
                <w:szCs w:val="22"/>
              </w:rPr>
              <w:t>{{</w:t>
            </w:r>
            <w:proofErr w:type="spellStart"/>
            <w:r w:rsidR="0047447C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47447C">
              <w:rPr>
                <w:rFonts w:asciiTheme="minorBidi" w:hAnsiTheme="minorBidi" w:cs="Cordia New"/>
                <w:szCs w:val="22"/>
              </w:rPr>
              <w:t>}}</w:t>
            </w:r>
          </w:p>
        </w:tc>
      </w:tr>
    </w:tbl>
    <w:p w:rsidR="006D274F" w:rsidRDefault="005A44FC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Backup</w:t>
      </w:r>
      <w:r w:rsidR="002F7770">
        <w:rPr>
          <w:rFonts w:asciiTheme="minorBidi" w:hAnsiTheme="minorBidi" w:cs="Cordia New"/>
          <w:b/>
          <w:bCs/>
          <w:sz w:val="28"/>
          <w:cs/>
        </w:rPr>
        <w:t xml:space="preserve"> </w:t>
      </w:r>
      <w:r w:rsidR="000D668B">
        <w:rPr>
          <w:rFonts w:asciiTheme="minorBidi" w:hAnsiTheme="minorBidi"/>
          <w:b/>
          <w:bCs/>
          <w:sz w:val="28"/>
        </w:rPr>
        <w:t xml:space="preserve">Virtual Machine </w:t>
      </w:r>
      <w:r w:rsidR="002F7770">
        <w:rPr>
          <w:rFonts w:asciiTheme="minorBidi" w:hAnsiTheme="minorBidi"/>
          <w:b/>
          <w:bCs/>
          <w:sz w:val="28"/>
        </w:rPr>
        <w:t>to Cloud using</w:t>
      </w:r>
      <w:r w:rsidR="00BB53A5">
        <w:rPr>
          <w:rFonts w:asciiTheme="minorBidi" w:hAnsiTheme="minorBidi" w:hint="cs"/>
          <w:b/>
          <w:bCs/>
          <w:sz w:val="28"/>
          <w:cs/>
        </w:rPr>
        <w:t xml:space="preserve"> </w:t>
      </w:r>
      <w:proofErr w:type="spellStart"/>
      <w:r w:rsidR="006D274F" w:rsidRPr="006D274F">
        <w:rPr>
          <w:rFonts w:asciiTheme="minorBidi" w:hAnsiTheme="minorBidi"/>
          <w:b/>
          <w:bCs/>
          <w:sz w:val="28"/>
        </w:rPr>
        <w:t>V</w:t>
      </w:r>
      <w:r w:rsidR="002F7770">
        <w:rPr>
          <w:rFonts w:asciiTheme="minorBidi" w:hAnsiTheme="minorBidi"/>
          <w:b/>
          <w:bCs/>
          <w:sz w:val="28"/>
        </w:rPr>
        <w:t>eeam</w:t>
      </w:r>
      <w:r w:rsidR="00CC4129">
        <w:rPr>
          <w:rFonts w:asciiTheme="minorBidi" w:hAnsiTheme="minorBidi" w:cs="Cordia New"/>
          <w:b/>
          <w:bCs/>
          <w:sz w:val="28"/>
        </w:rPr>
        <w:t>Cloud</w:t>
      </w:r>
      <w:proofErr w:type="spellEnd"/>
      <w:r w:rsidR="00CC4129">
        <w:rPr>
          <w:rFonts w:asciiTheme="minorBidi" w:hAnsiTheme="minorBidi" w:cs="Cordia New"/>
          <w:b/>
          <w:bCs/>
          <w:sz w:val="28"/>
        </w:rPr>
        <w:t xml:space="preserve"> Connect</w:t>
      </w:r>
      <w:r w:rsidR="000D668B">
        <w:rPr>
          <w:rFonts w:asciiTheme="minorBidi" w:hAnsiTheme="minorBidi" w:cs="Cordia New"/>
          <w:b/>
          <w:bCs/>
          <w:sz w:val="28"/>
          <w:cs/>
        </w:rPr>
        <w:t xml:space="preserve"> (</w:t>
      </w:r>
      <w:proofErr w:type="spellStart"/>
      <w:r w:rsidR="000D668B">
        <w:rPr>
          <w:rFonts w:asciiTheme="minorBidi" w:hAnsiTheme="minorBidi"/>
          <w:b/>
          <w:bCs/>
          <w:sz w:val="28"/>
        </w:rPr>
        <w:t>Veeam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</w:t>
      </w:r>
      <w:r w:rsidR="005831FD">
        <w:rPr>
          <w:rFonts w:asciiTheme="minorBidi" w:hAnsiTheme="minorBidi"/>
          <w:b/>
          <w:bCs/>
          <w:sz w:val="28"/>
        </w:rPr>
        <w:t>agent for Microsoft Windows</w:t>
      </w:r>
      <w:r w:rsidR="000D668B">
        <w:rPr>
          <w:rFonts w:asciiTheme="minorBidi" w:hAnsiTheme="minorBidi" w:cs="Cordia New"/>
          <w:b/>
          <w:bCs/>
          <w:sz w:val="28"/>
          <w:cs/>
        </w:rPr>
        <w:t>)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35585C">
        <w:rPr>
          <w:rFonts w:asciiTheme="minorBidi" w:hAnsiTheme="minorBidi" w:cs="Cordia New"/>
          <w:b/>
          <w:bCs/>
          <w:sz w:val="28"/>
          <w:cs/>
        </w:rPr>
        <w:t xml:space="preserve"> </w:t>
      </w:r>
      <w:r w:rsidR="004744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47447C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47447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47447C" w:rsidRPr="00333A01" w:rsidTr="00B15809">
        <w:tc>
          <w:tcPr>
            <w:tcW w:w="6974" w:type="dxa"/>
            <w:shd w:val="clear" w:color="auto" w:fill="auto"/>
          </w:tcPr>
          <w:p w:rsidR="0047447C" w:rsidRDefault="0047447C" w:rsidP="0047447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BB53A5" w:rsidRDefault="00BB53A5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:rsidR="00BA2C20" w:rsidRPr="00BA2C20" w:rsidRDefault="00BA2C20" w:rsidP="0093105C">
      <w:pPr>
        <w:spacing w:after="0"/>
        <w:rPr>
          <w:rFonts w:asciiTheme="minorBidi" w:hAnsiTheme="minorBidi"/>
          <w:b/>
          <w:bCs/>
          <w:color w:val="000000" w:themeColor="text1"/>
          <w:szCs w:val="22"/>
        </w:rPr>
      </w:pP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การ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Download </w:t>
      </w:r>
      <w:r w:rsidR="00F32D15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โปรแกรม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และ ติดตั้ง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License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29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4662"/>
        <w:gridCol w:w="5300"/>
      </w:tblGrid>
      <w:tr w:rsidR="00DD458E" w:rsidRPr="00B40E38" w:rsidTr="00DD458E">
        <w:tc>
          <w:tcPr>
            <w:tcW w:w="2969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662" w:type="dxa"/>
            <w:shd w:val="clear" w:color="auto" w:fill="D9D9D9" w:themeFill="background1" w:themeFillShade="D9"/>
          </w:tcPr>
          <w:p w:rsidR="00DD458E" w:rsidRPr="00B40E38" w:rsidRDefault="00553DE6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วิธีการ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DD458E" w:rsidRPr="000D668B" w:rsidTr="00DD458E">
        <w:trPr>
          <w:trHeight w:val="782"/>
        </w:trPr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การดาวน์โหลด โปรแกรม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  <w:r w:rsidR="00DD458E">
              <w:rPr>
                <w:rFonts w:asciiTheme="minorBidi" w:hAnsiTheme="minorBidi"/>
                <w:szCs w:val="22"/>
              </w:rPr>
              <w:t xml:space="preserve"> 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</w:p>
        </w:tc>
        <w:tc>
          <w:tcPr>
            <w:tcW w:w="4662" w:type="dxa"/>
          </w:tcPr>
          <w:p w:rsidR="000A73C3" w:rsidRPr="006B37BA" w:rsidRDefault="000A73C3" w:rsidP="000A73C3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Software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 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agent for Microsoft windows</w:t>
            </w:r>
            <w:r w:rsidRPr="006B37BA">
              <w:rPr>
                <w:rFonts w:asciiTheme="minorBidi" w:hAnsiTheme="minorBidi" w:cs="Cordia New"/>
                <w:color w:val="000000" w:themeColor="text1"/>
                <w:szCs w:val="22"/>
                <w:cs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ได้ที่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website </w:t>
            </w:r>
            <w:hyperlink r:id="rId11" w:history="1"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https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://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www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proofErr w:type="spellStart"/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veeam</w:t>
              </w:r>
              <w:proofErr w:type="spellEnd"/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com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/</w:t>
              </w:r>
            </w:hyperlink>
          </w:p>
          <w:p w:rsidR="00DD458E" w:rsidRPr="006B37BA" w:rsidRDefault="00DD458E" w:rsidP="006E7952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</w:p>
        </w:tc>
        <w:tc>
          <w:tcPr>
            <w:tcW w:w="5300" w:type="dxa"/>
          </w:tcPr>
          <w:p w:rsidR="00C00A16" w:rsidRPr="000A73C3" w:rsidRDefault="00553DE6" w:rsidP="00C00A16">
            <w:pPr>
              <w:rPr>
                <w:rFonts w:asciiTheme="minorBidi" w:hAnsiTheme="minorBidi"/>
                <w:color w:val="FF0000"/>
                <w:szCs w:val="22"/>
              </w:rPr>
            </w:pPr>
            <w:r w:rsidRPr="008A178A">
              <w:rPr>
                <w:rFonts w:asciiTheme="minorBidi" w:hAnsiTheme="minorBidi" w:hint="cs"/>
                <w:szCs w:val="22"/>
                <w:cs/>
              </w:rPr>
              <w:t>สำหับลูกค้าที่</w:t>
            </w:r>
            <w:r w:rsidR="00C00A16">
              <w:rPr>
                <w:rFonts w:asciiTheme="minorBidi" w:hAnsiTheme="minorBidi" w:hint="cs"/>
                <w:szCs w:val="22"/>
                <w:cs/>
              </w:rPr>
              <w:t>ไม่</w:t>
            </w:r>
            <w:r w:rsidRPr="008A178A">
              <w:rPr>
                <w:rFonts w:asciiTheme="minorBidi" w:hAnsiTheme="minorBidi" w:hint="cs"/>
                <w:szCs w:val="22"/>
                <w:cs/>
              </w:rPr>
              <w:t xml:space="preserve">มีซอฟแวร์ </w:t>
            </w:r>
            <w:r w:rsidRPr="008A178A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8A178A">
              <w:rPr>
                <w:rFonts w:asciiTheme="minorBidi" w:hAnsiTheme="minorBidi"/>
                <w:szCs w:val="22"/>
              </w:rPr>
              <w:t>Veeam</w:t>
            </w:r>
            <w:proofErr w:type="spellEnd"/>
            <w:r w:rsidRPr="008A178A">
              <w:rPr>
                <w:rFonts w:asciiTheme="minorBidi" w:hAnsiTheme="minorBidi"/>
                <w:szCs w:val="22"/>
              </w:rPr>
              <w:t xml:space="preserve"> Agent for Microsoft Windows </w:t>
            </w:r>
          </w:p>
          <w:p w:rsidR="00553DE6" w:rsidRPr="000A73C3" w:rsidRDefault="00553DE6" w:rsidP="000A73C3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  <w:tr w:rsidR="00DD458E" w:rsidRPr="002408A6" w:rsidTr="00DD458E"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</w:p>
        </w:tc>
        <w:tc>
          <w:tcPr>
            <w:tcW w:w="4662" w:type="dxa"/>
          </w:tcPr>
          <w:p w:rsidR="00DD458E" w:rsidRDefault="00553DE6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 </w:t>
            </w:r>
            <w:r>
              <w:rPr>
                <w:rFonts w:asciiTheme="minorBidi" w:hAnsiTheme="minorBidi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szCs w:val="22"/>
                <w:cs/>
              </w:rPr>
              <w:t>ด้านล่าง</w:t>
            </w:r>
          </w:p>
          <w:p w:rsidR="00A01D64" w:rsidRPr="00A01D64" w:rsidRDefault="0047447C" w:rsidP="0047447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FF0000"/>
                <w:szCs w:val="22"/>
              </w:rPr>
            </w:pPr>
            <w:r>
              <w:rPr>
                <w:rFonts w:asciiTheme="minorBidi" w:hAnsiTheme="minorBidi"/>
                <w:color w:val="FF0000"/>
                <w:szCs w:val="22"/>
              </w:rPr>
              <w:t>Link</w:t>
            </w:r>
          </w:p>
        </w:tc>
        <w:tc>
          <w:tcPr>
            <w:tcW w:w="5300" w:type="dxa"/>
          </w:tcPr>
          <w:p w:rsidR="00DD458E" w:rsidRDefault="00DD458E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 </w:t>
            </w:r>
            <w:r>
              <w:rPr>
                <w:rFonts w:asciiTheme="minorBidi" w:hAnsiTheme="minorBidi"/>
                <w:szCs w:val="22"/>
              </w:rPr>
              <w:t xml:space="preserve">Download License File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และติดตั้ง </w:t>
            </w:r>
            <w:r>
              <w:rPr>
                <w:rFonts w:asciiTheme="minorBidi" w:hAnsiTheme="minorBidi"/>
                <w:szCs w:val="22"/>
              </w:rPr>
              <w:t xml:space="preserve">License File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สามารถดูวิธีการติดตั้ง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File </w:t>
            </w:r>
            <w:r>
              <w:rPr>
                <w:rFonts w:asciiTheme="minorBidi" w:hAnsiTheme="minorBidi" w:hint="cs"/>
                <w:szCs w:val="22"/>
                <w:cs/>
              </w:rPr>
              <w:t>ตามหัวข้อ</w:t>
            </w:r>
          </w:p>
          <w:p w:rsidR="00DD458E" w:rsidRPr="000D668B" w:rsidRDefault="00DD458E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 คุ่มือการติดตั้ง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</w:p>
        </w:tc>
      </w:tr>
      <w:tr w:rsidR="00DD458E" w:rsidRPr="00725215" w:rsidTr="00DD458E">
        <w:tc>
          <w:tcPr>
            <w:tcW w:w="2969" w:type="dxa"/>
            <w:shd w:val="clear" w:color="auto" w:fill="FFFFFF" w:themeFill="background1"/>
          </w:tcPr>
          <w:p w:rsidR="00DD458E" w:rsidRPr="00B40E38" w:rsidRDefault="00DD458E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4662" w:type="dxa"/>
            <w:shd w:val="clear" w:color="auto" w:fill="FFFFFF" w:themeFill="background1"/>
          </w:tcPr>
          <w:p w:rsidR="00DD458E" w:rsidRDefault="00553DE6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ตามคู่มือ ด้านล่าง</w:t>
            </w:r>
          </w:p>
          <w:p w:rsidR="00553DE6" w:rsidRPr="00A01D64" w:rsidRDefault="00600CDC" w:rsidP="00A01D64">
            <w:pPr>
              <w:jc w:val="center"/>
              <w:rPr>
                <w:rFonts w:asciiTheme="minorBidi" w:hAnsiTheme="minorBidi"/>
                <w:szCs w:val="22"/>
                <w:cs/>
              </w:rPr>
            </w:pPr>
            <w:hyperlink r:id="rId12" w:history="1">
              <w:r w:rsidR="00A01D64" w:rsidRPr="00A01D64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300" w:type="dxa"/>
            <w:shd w:val="clear" w:color="auto" w:fill="FFFFFF" w:themeFill="background1"/>
          </w:tcPr>
          <w:p w:rsidR="00DD458E" w:rsidRPr="00A01D64" w:rsidRDefault="00DD458E" w:rsidP="00A01D64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ที่ทาง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SIS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Rental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Update License </w:t>
            </w:r>
            <w:r w:rsidR="00553DE6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ได้เมื่อใกล้หมดอายุ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ตาม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เดิม</w:t>
            </w:r>
          </w:p>
        </w:tc>
      </w:tr>
    </w:tbl>
    <w:p w:rsidR="000F7B50" w:rsidRDefault="000F7B50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194A4D" w:rsidRDefault="00BA2C20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เชื่อมต่อกับ </w:t>
      </w:r>
      <w:r>
        <w:rPr>
          <w:rFonts w:asciiTheme="minorBidi" w:hAnsiTheme="minorBidi"/>
          <w:b/>
          <w:bCs/>
          <w:szCs w:val="22"/>
        </w:rPr>
        <w:t xml:space="preserve">Cloud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ได้ง่ายๆเพียง </w:t>
      </w:r>
      <w:r w:rsidR="00ED7D95">
        <w:rPr>
          <w:rFonts w:asciiTheme="minorBidi" w:hAnsiTheme="minorBidi"/>
          <w:b/>
          <w:bCs/>
          <w:szCs w:val="22"/>
        </w:rPr>
        <w:t>Add</w:t>
      </w:r>
      <w:r>
        <w:rPr>
          <w:rFonts w:asciiTheme="minorBidi" w:hAnsiTheme="minorBidi" w:hint="cs"/>
          <w:b/>
          <w:bCs/>
          <w:szCs w:val="22"/>
          <w:cs/>
        </w:rPr>
        <w:t xml:space="preserve"> </w:t>
      </w:r>
      <w:r>
        <w:rPr>
          <w:rFonts w:asciiTheme="minorBidi" w:hAnsiTheme="minorBidi"/>
          <w:b/>
          <w:bCs/>
          <w:szCs w:val="22"/>
        </w:rPr>
        <w:t xml:space="preserve">Service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194A4D" w:rsidRPr="000D668B" w:rsidTr="0067184C">
        <w:tc>
          <w:tcPr>
            <w:tcW w:w="4816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ED7D95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Service Provider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/>
                <w:szCs w:val="22"/>
              </w:rPr>
              <w:t>DNS Name</w:t>
            </w:r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9644" w:type="dxa"/>
          </w:tcPr>
          <w:p w:rsidR="00194A4D" w:rsidRPr="00ED7D95" w:rsidRDefault="008201A9" w:rsidP="00ED7D9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เลือกใช้ 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 หรือ 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 ก็ได้ สำหรับ 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AddService</w:t>
            </w:r>
            <w:proofErr w:type="spellEnd"/>
            <w:r w:rsidRPr="008201A9">
              <w:rPr>
                <w:rFonts w:asciiTheme="minorBidi" w:hAnsiTheme="minorBidi"/>
                <w:color w:val="000000"/>
                <w:szCs w:val="22"/>
              </w:rPr>
              <w:t xml:space="preserve"> Providers | 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1: 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03.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com | 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2: 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04.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com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194A4D" w:rsidP="0067184C">
            <w:pPr>
              <w:rPr>
                <w:rFonts w:asciiTheme="minorBidi" w:hAnsiTheme="minorBidi"/>
                <w:szCs w:val="22"/>
                <w:cs/>
              </w:rPr>
            </w:pPr>
            <w:r w:rsidRPr="000D668B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9644" w:type="dxa"/>
          </w:tcPr>
          <w:p w:rsidR="00194A4D" w:rsidRPr="000D668B" w:rsidRDefault="0047447C" w:rsidP="00040C99">
            <w:pPr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194A4D" w:rsidP="0067184C">
            <w:pPr>
              <w:rPr>
                <w:rFonts w:asciiTheme="minorBidi" w:hAnsiTheme="minorBidi"/>
                <w:szCs w:val="22"/>
              </w:rPr>
            </w:pPr>
            <w:r w:rsidRPr="000D668B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9644" w:type="dxa"/>
          </w:tcPr>
          <w:p w:rsidR="00194A4D" w:rsidRPr="000D668B" w:rsidRDefault="0047447C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:rsidR="0065347D" w:rsidRDefault="0065347D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วิธีการ </w:t>
      </w:r>
      <w:r w:rsidR="00F32D15">
        <w:rPr>
          <w:rFonts w:asciiTheme="minorBidi" w:hAnsiTheme="minorBidi"/>
          <w:b/>
          <w:bCs/>
          <w:szCs w:val="22"/>
        </w:rPr>
        <w:t xml:space="preserve">Backup </w:t>
      </w:r>
      <w:r w:rsidR="00F32D15">
        <w:rPr>
          <w:rFonts w:asciiTheme="minorBidi" w:hAnsiTheme="minorBidi" w:hint="cs"/>
          <w:b/>
          <w:bCs/>
          <w:szCs w:val="22"/>
          <w:cs/>
        </w:rPr>
        <w:t xml:space="preserve">และ </w:t>
      </w:r>
      <w:r w:rsidR="00F32D15">
        <w:rPr>
          <w:rFonts w:asciiTheme="minorBidi" w:hAnsiTheme="minorBidi"/>
          <w:b/>
          <w:bCs/>
          <w:szCs w:val="22"/>
        </w:rPr>
        <w:t>Restore</w:t>
      </w:r>
      <w:r w:rsidR="00F32D15">
        <w:rPr>
          <w:rFonts w:asciiTheme="minorBidi" w:hAnsiTheme="minorBidi" w:hint="cs"/>
          <w:b/>
          <w:bCs/>
          <w:vanish/>
          <w:szCs w:val="22"/>
          <w:cs/>
        </w:rPr>
        <w:pgNum/>
      </w:r>
      <w:r>
        <w:rPr>
          <w:rFonts w:asciiTheme="minorBidi" w:hAnsiTheme="minorBidi" w:cs="Cordia New"/>
          <w:b/>
          <w:bCs/>
          <w:szCs w:val="22"/>
          <w:cs/>
        </w:rPr>
        <w:t xml:space="preserve">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BB53A5" w:rsidRPr="000D668B" w:rsidTr="00D20B3F">
        <w:tc>
          <w:tcPr>
            <w:tcW w:w="4816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BB53A5" w:rsidRPr="00ED7D95" w:rsidTr="00D20B3F">
        <w:tc>
          <w:tcPr>
            <w:tcW w:w="4816" w:type="dxa"/>
          </w:tcPr>
          <w:p w:rsidR="00BB53A5" w:rsidRPr="0047447C" w:rsidRDefault="00F32D15" w:rsidP="00D20B3F">
            <w:pPr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การสำรองข้อมูลและการกู้คืนข้อมูล</w:t>
            </w:r>
          </w:p>
        </w:tc>
        <w:tc>
          <w:tcPr>
            <w:tcW w:w="9644" w:type="dxa"/>
          </w:tcPr>
          <w:p w:rsidR="00BB53A5" w:rsidRPr="00ED7D95" w:rsidRDefault="00600CDC" w:rsidP="00A01D6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000000"/>
                <w:szCs w:val="22"/>
              </w:rPr>
            </w:pPr>
            <w:hyperlink r:id="rId13" w:history="1">
              <w:r w:rsidR="00A01D64" w:rsidRPr="00A01D64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</w:tbl>
    <w:p w:rsidR="00BB53A5" w:rsidRPr="0017680A" w:rsidRDefault="00BB53A5" w:rsidP="0093105C">
      <w:pPr>
        <w:spacing w:after="0"/>
        <w:rPr>
          <w:rFonts w:asciiTheme="minorBidi" w:hAnsiTheme="minorBidi"/>
          <w:color w:val="FF0000"/>
          <w:sz w:val="32"/>
          <w:szCs w:val="32"/>
        </w:rPr>
      </w:pPr>
    </w:p>
    <w:p w:rsidR="001A7A87" w:rsidRDefault="001A7A87" w:rsidP="001A7A87">
      <w:pPr>
        <w:spacing w:after="0"/>
        <w:rPr>
          <w:rFonts w:asciiTheme="minorBidi" w:hAnsiTheme="minorBidi"/>
          <w:b/>
          <w:bCs/>
          <w:szCs w:val="22"/>
        </w:rPr>
      </w:pPr>
      <w:bookmarkStart w:id="10" w:name="_GoBack"/>
      <w:bookmarkEnd w:id="10"/>
    </w:p>
    <w:p w:rsidR="001A7A87" w:rsidRDefault="001A7A87" w:rsidP="001A7A87">
      <w:pPr>
        <w:spacing w:after="0"/>
        <w:rPr>
          <w:rFonts w:asciiTheme="minorBidi" w:hAnsiTheme="minorBidi"/>
          <w:b/>
          <w:bCs/>
          <w:szCs w:val="22"/>
        </w:rPr>
      </w:pPr>
    </w:p>
    <w:p w:rsidR="001A7A87" w:rsidRPr="0017680A" w:rsidRDefault="001A7A87" w:rsidP="001A7A87">
      <w:pPr>
        <w:spacing w:after="0"/>
        <w:rPr>
          <w:rFonts w:asciiTheme="minorBidi" w:hAnsiTheme="minorBidi"/>
          <w:color w:val="FF0000"/>
          <w:sz w:val="32"/>
          <w:szCs w:val="32"/>
          <w:cs/>
        </w:rPr>
      </w:pPr>
    </w:p>
    <w:p w:rsidR="001A7A87" w:rsidRDefault="001A7A87" w:rsidP="0017680A">
      <w:pPr>
        <w:spacing w:after="0"/>
        <w:rPr>
          <w:rFonts w:asciiTheme="minorBidi" w:hAnsiTheme="minorBidi" w:cs="Cordia New"/>
          <w:color w:val="FF0000"/>
          <w:sz w:val="32"/>
          <w:szCs w:val="32"/>
        </w:rPr>
      </w:pPr>
    </w:p>
    <w:sectPr w:rsidR="001A7A87" w:rsidSect="00564AB2">
      <w:headerReference w:type="default" r:id="rId14"/>
      <w:footerReference w:type="default" r:id="rId15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CDC" w:rsidRDefault="00600CDC" w:rsidP="004F7B1D">
      <w:pPr>
        <w:spacing w:after="0" w:line="240" w:lineRule="auto"/>
      </w:pPr>
      <w:r>
        <w:separator/>
      </w:r>
    </w:p>
  </w:endnote>
  <w:endnote w:type="continuationSeparator" w:id="0">
    <w:p w:rsidR="00600CDC" w:rsidRDefault="00600CDC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1" w:name="OLE_LINK22"/>
    <w:bookmarkStart w:id="12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CDC" w:rsidRDefault="00600CDC" w:rsidP="004F7B1D">
      <w:pPr>
        <w:spacing w:after="0" w:line="240" w:lineRule="auto"/>
      </w:pPr>
      <w:r>
        <w:separator/>
      </w:r>
    </w:p>
  </w:footnote>
  <w:footnote w:type="continuationSeparator" w:id="0">
    <w:p w:rsidR="00600CDC" w:rsidRDefault="00600CDC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153A48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153A48">
          <w:rPr>
            <w:b/>
            <w:bCs/>
            <w:sz w:val="24"/>
            <w:szCs w:val="24"/>
          </w:rPr>
          <w:fldChar w:fldCharType="separate"/>
        </w:r>
        <w:r w:rsidR="00EE4523">
          <w:rPr>
            <w:b/>
            <w:bCs/>
            <w:noProof/>
          </w:rPr>
          <w:t>2</w:t>
        </w:r>
        <w:r w:rsidR="00153A48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153A48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153A48">
          <w:rPr>
            <w:b/>
            <w:bCs/>
            <w:sz w:val="24"/>
            <w:szCs w:val="24"/>
          </w:rPr>
          <w:fldChar w:fldCharType="separate"/>
        </w:r>
        <w:r w:rsidR="00EE4523">
          <w:rPr>
            <w:b/>
            <w:bCs/>
            <w:noProof/>
          </w:rPr>
          <w:t>2</w:t>
        </w:r>
        <w:r w:rsidR="00153A48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137CE"/>
    <w:multiLevelType w:val="hybridMultilevel"/>
    <w:tmpl w:val="5B66C222"/>
    <w:lvl w:ilvl="0" w:tplc="0A745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F0F79"/>
    <w:multiLevelType w:val="hybridMultilevel"/>
    <w:tmpl w:val="E7068BD6"/>
    <w:lvl w:ilvl="0" w:tplc="032C1E9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A9"/>
    <w:rsid w:val="00040C99"/>
    <w:rsid w:val="0004134E"/>
    <w:rsid w:val="00042CE8"/>
    <w:rsid w:val="0005139C"/>
    <w:rsid w:val="00053EFB"/>
    <w:rsid w:val="0006066B"/>
    <w:rsid w:val="000A39A9"/>
    <w:rsid w:val="000A73C3"/>
    <w:rsid w:val="000B31DD"/>
    <w:rsid w:val="000B4E9F"/>
    <w:rsid w:val="000C5988"/>
    <w:rsid w:val="000D05B2"/>
    <w:rsid w:val="000D668B"/>
    <w:rsid w:val="000F7B50"/>
    <w:rsid w:val="001126F5"/>
    <w:rsid w:val="00153A48"/>
    <w:rsid w:val="0017680A"/>
    <w:rsid w:val="0019224D"/>
    <w:rsid w:val="00192EAC"/>
    <w:rsid w:val="00194A4D"/>
    <w:rsid w:val="001A3746"/>
    <w:rsid w:val="001A3EB9"/>
    <w:rsid w:val="001A6A3A"/>
    <w:rsid w:val="001A7A87"/>
    <w:rsid w:val="001B0E60"/>
    <w:rsid w:val="001C1F02"/>
    <w:rsid w:val="001D6923"/>
    <w:rsid w:val="00214727"/>
    <w:rsid w:val="00225401"/>
    <w:rsid w:val="002408A6"/>
    <w:rsid w:val="00251D1F"/>
    <w:rsid w:val="00275CBC"/>
    <w:rsid w:val="002825F4"/>
    <w:rsid w:val="002E74E2"/>
    <w:rsid w:val="002F1716"/>
    <w:rsid w:val="002F7770"/>
    <w:rsid w:val="00315DAF"/>
    <w:rsid w:val="00333A01"/>
    <w:rsid w:val="0033674C"/>
    <w:rsid w:val="00337C7D"/>
    <w:rsid w:val="0035585C"/>
    <w:rsid w:val="00385666"/>
    <w:rsid w:val="003E0217"/>
    <w:rsid w:val="003F2A44"/>
    <w:rsid w:val="00422245"/>
    <w:rsid w:val="00443176"/>
    <w:rsid w:val="00445522"/>
    <w:rsid w:val="00465A2C"/>
    <w:rsid w:val="0047226E"/>
    <w:rsid w:val="0047447C"/>
    <w:rsid w:val="004B3774"/>
    <w:rsid w:val="004B59C1"/>
    <w:rsid w:val="004C1201"/>
    <w:rsid w:val="004F7B1D"/>
    <w:rsid w:val="00553DE6"/>
    <w:rsid w:val="00564AB2"/>
    <w:rsid w:val="00564C8E"/>
    <w:rsid w:val="00565AE4"/>
    <w:rsid w:val="005831FD"/>
    <w:rsid w:val="005A44FC"/>
    <w:rsid w:val="005C78E8"/>
    <w:rsid w:val="005F40C8"/>
    <w:rsid w:val="00600CDC"/>
    <w:rsid w:val="00613D09"/>
    <w:rsid w:val="00645119"/>
    <w:rsid w:val="00646C83"/>
    <w:rsid w:val="0065347D"/>
    <w:rsid w:val="00662A94"/>
    <w:rsid w:val="00664521"/>
    <w:rsid w:val="00664B09"/>
    <w:rsid w:val="0067184C"/>
    <w:rsid w:val="00676F2F"/>
    <w:rsid w:val="006A04A8"/>
    <w:rsid w:val="006B37BA"/>
    <w:rsid w:val="006C3AD8"/>
    <w:rsid w:val="006D274F"/>
    <w:rsid w:val="006E7952"/>
    <w:rsid w:val="007055BD"/>
    <w:rsid w:val="00725215"/>
    <w:rsid w:val="00730884"/>
    <w:rsid w:val="007641B3"/>
    <w:rsid w:val="007713C5"/>
    <w:rsid w:val="008201A9"/>
    <w:rsid w:val="00856A39"/>
    <w:rsid w:val="008678A6"/>
    <w:rsid w:val="008A178A"/>
    <w:rsid w:val="008B3478"/>
    <w:rsid w:val="008D7879"/>
    <w:rsid w:val="009030D5"/>
    <w:rsid w:val="00910A3E"/>
    <w:rsid w:val="0093105C"/>
    <w:rsid w:val="00944CEC"/>
    <w:rsid w:val="00973863"/>
    <w:rsid w:val="00980252"/>
    <w:rsid w:val="00986617"/>
    <w:rsid w:val="009A10A0"/>
    <w:rsid w:val="009E0F81"/>
    <w:rsid w:val="009F0E1F"/>
    <w:rsid w:val="00A006B6"/>
    <w:rsid w:val="00A01937"/>
    <w:rsid w:val="00A01D64"/>
    <w:rsid w:val="00A75EB1"/>
    <w:rsid w:val="00A8244D"/>
    <w:rsid w:val="00AF55E4"/>
    <w:rsid w:val="00B15809"/>
    <w:rsid w:val="00B87D62"/>
    <w:rsid w:val="00BA2C20"/>
    <w:rsid w:val="00BB1321"/>
    <w:rsid w:val="00BB50B0"/>
    <w:rsid w:val="00BB53A5"/>
    <w:rsid w:val="00BD2B5A"/>
    <w:rsid w:val="00BD692A"/>
    <w:rsid w:val="00C00A16"/>
    <w:rsid w:val="00C236DA"/>
    <w:rsid w:val="00CB6D1A"/>
    <w:rsid w:val="00CC4129"/>
    <w:rsid w:val="00D0184B"/>
    <w:rsid w:val="00D02485"/>
    <w:rsid w:val="00D43073"/>
    <w:rsid w:val="00D625CE"/>
    <w:rsid w:val="00D80177"/>
    <w:rsid w:val="00DB2598"/>
    <w:rsid w:val="00DD07BF"/>
    <w:rsid w:val="00DD458E"/>
    <w:rsid w:val="00DF25D8"/>
    <w:rsid w:val="00E004E7"/>
    <w:rsid w:val="00E5572E"/>
    <w:rsid w:val="00E70A55"/>
    <w:rsid w:val="00E76612"/>
    <w:rsid w:val="00E81CE3"/>
    <w:rsid w:val="00E91DC8"/>
    <w:rsid w:val="00EB6290"/>
    <w:rsid w:val="00ED090D"/>
    <w:rsid w:val="00ED4179"/>
    <w:rsid w:val="00ED55EC"/>
    <w:rsid w:val="00ED7D95"/>
    <w:rsid w:val="00EE4523"/>
    <w:rsid w:val="00EF4098"/>
    <w:rsid w:val="00F20416"/>
    <w:rsid w:val="00F21D74"/>
    <w:rsid w:val="00F32D15"/>
    <w:rsid w:val="00F3316F"/>
    <w:rsid w:val="00F74A07"/>
    <w:rsid w:val="00F97108"/>
    <w:rsid w:val="00FB03E4"/>
    <w:rsid w:val="00FD0789"/>
    <w:rsid w:val="00FD43A2"/>
    <w:rsid w:val="00FD4BFD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59F69"/>
  <w15:docId w15:val="{AD08B60B-0B52-43C4-AEF3-407538CF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sabox.siscloudservices.com/index.php/s/G4rrSWzog8fcjJ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isabox.siscloudservices.com/index.php/s/HmZfpCHabtH3a9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eeam.com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3.Technical%20NOC\3.Cloud%20Service%20Allocate\1102\Template_Techdoc\SiS%20Cloud%20Techdoc%20%201102-XXXX%20(Veeam%20Agent%20for%20microsoft%20window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B64CB-7211-468C-BC28-4C6F25B80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75070-0AFA-46C0-8450-AF32EA59A3F0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7A140218-D655-44C0-AB2B-FE97694C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 1102-XXXX (Veeam Agent for microsoft windows)</Template>
  <TotalTime>157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Links>
    <vt:vector size="24" baseType="variant">
      <vt:variant>
        <vt:i4>3539061</vt:i4>
      </vt:variant>
      <vt:variant>
        <vt:i4>6</vt:i4>
      </vt:variant>
      <vt:variant>
        <vt:i4>0</vt:i4>
      </vt:variant>
      <vt:variant>
        <vt:i4>5</vt:i4>
      </vt:variant>
      <vt:variant>
        <vt:lpwstr>http://sisabox.siscloudservices.com/index.php/s/n5N5JSgn38DFES7</vt:lpwstr>
      </vt:variant>
      <vt:variant>
        <vt:lpwstr/>
      </vt:variant>
      <vt:variant>
        <vt:i4>6422653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http://sisabox.siscloudservices.com/index.php/s/zA8NRyJYTDwjnEs</vt:lpwstr>
      </vt:variant>
      <vt:variant>
        <vt:lpwstr/>
      </vt:variant>
      <vt:variant>
        <vt:i4>3342374</vt:i4>
      </vt:variant>
      <vt:variant>
        <vt:i4>0</vt:i4>
      </vt:variant>
      <vt:variant>
        <vt:i4>0</vt:i4>
      </vt:variant>
      <vt:variant>
        <vt:i4>5</vt:i4>
      </vt:variant>
      <vt:variant>
        <vt:lpwstr>http://sisabox.siscloudservices.com/index.php/s/5dor5q4bSdQM59R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Sukit</dc:creator>
  <cp:lastModifiedBy>Windows User</cp:lastModifiedBy>
  <cp:revision>9</cp:revision>
  <cp:lastPrinted>2019-08-16T10:07:00Z</cp:lastPrinted>
  <dcterms:created xsi:type="dcterms:W3CDTF">2024-01-10T08:00:00Z</dcterms:created>
  <dcterms:modified xsi:type="dcterms:W3CDTF">2025-02-24T03:39:00Z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