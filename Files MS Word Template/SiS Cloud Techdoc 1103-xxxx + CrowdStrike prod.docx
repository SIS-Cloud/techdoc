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159"/>
      </w:tblGrid>
      <w:tr w:rsidR="004F7B1D" w:rsidRPr="00333A01" w:rsidTr="0093105C">
        <w:tc>
          <w:tcPr>
            <w:tcW w:w="8789" w:type="dxa"/>
          </w:tcPr>
          <w:p w:rsidR="004F7B1D" w:rsidRPr="00333A01" w:rsidRDefault="004F7B1D" w:rsidP="0093105C">
            <w:pPr>
              <w:rPr>
                <w:rFonts w:asciiTheme="minorBidi" w:hAnsiTheme="minorBidi"/>
                <w:b/>
                <w:bCs/>
                <w:szCs w:val="22"/>
              </w:rPr>
            </w:pPr>
            <w:r w:rsidRPr="00333A01">
              <w:rPr>
                <w:rFonts w:asciiTheme="minorBidi" w:hAnsiTheme="minorBidi"/>
                <w:noProof/>
                <w:szCs w:val="22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1609725" cy="904956"/>
                  <wp:effectExtent l="0" t="0" r="0" b="9525"/>
                  <wp:wrapNone/>
                  <wp:docPr id="1" name="Picture 1" descr="C:\Users\natthapong_y\Documents\SametimeFileTransfers\EDM-Clou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tthapong_y\Documents\SametimeFileTransfers\EDM-Clou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904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9" w:type="dxa"/>
          </w:tcPr>
          <w:p w:rsidR="00986617" w:rsidRDefault="00986617" w:rsidP="0093105C">
            <w:pPr>
              <w:rPr>
                <w:rFonts w:asciiTheme="minorBidi" w:hAnsiTheme="minorBidi"/>
                <w:szCs w:val="22"/>
                <w:cs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วันส่งมอบ:</w:t>
            </w:r>
            <w:r w:rsidR="00BF4ED9">
              <w:rPr>
                <w:rFonts w:asciiTheme="minorBidi" w:hAnsiTheme="minorBidi"/>
                <w:szCs w:val="22"/>
              </w:rPr>
              <w:t xml:space="preserve"> </w:t>
            </w:r>
            <w:r w:rsidR="005C232D"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5C232D">
              <w:rPr>
                <w:rFonts w:asciiTheme="minorBidi" w:hAnsiTheme="minorBidi"/>
                <w:szCs w:val="22"/>
              </w:rPr>
              <w:t>today_date</w:t>
            </w:r>
            <w:proofErr w:type="spellEnd"/>
            <w:r w:rsidR="005C232D">
              <w:rPr>
                <w:rFonts w:asciiTheme="minorBidi" w:hAnsiTheme="minorBidi"/>
                <w:szCs w:val="22"/>
              </w:rPr>
              <w:t>}}</w:t>
            </w:r>
          </w:p>
          <w:p w:rsidR="004F7B1D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สถานะ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</w:t>
            </w:r>
            <w:r w:rsidR="00D81A04">
              <w:rPr>
                <w:rFonts w:asciiTheme="minorBidi" w:hAnsiTheme="minorBidi"/>
                <w:szCs w:val="22"/>
              </w:rPr>
              <w:t>{{s</w:t>
            </w:r>
            <w:r w:rsidR="005C232D">
              <w:rPr>
                <w:rFonts w:asciiTheme="minorBidi" w:hAnsiTheme="minorBidi"/>
                <w:szCs w:val="22"/>
              </w:rPr>
              <w:t>tatus}}</w:t>
            </w:r>
          </w:p>
          <w:p w:rsidR="00986617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วันเริ่มสัญญา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06018C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CB0FF1">
              <w:rPr>
                <w:rFonts w:asciiTheme="minorBidi" w:hAnsiTheme="minorBidi"/>
                <w:szCs w:val="22"/>
              </w:rPr>
              <w:t>prod</w:t>
            </w:r>
            <w:r w:rsidR="006949C2" w:rsidRPr="006949C2">
              <w:rPr>
                <w:rFonts w:asciiTheme="minorBidi" w:hAnsiTheme="minorBidi"/>
                <w:szCs w:val="22"/>
              </w:rPr>
              <w:t>_startdate</w:t>
            </w:r>
            <w:proofErr w:type="spellEnd"/>
            <w:r w:rsidR="0006018C">
              <w:rPr>
                <w:rFonts w:asciiTheme="minorBidi" w:hAnsiTheme="minorBidi"/>
                <w:szCs w:val="22"/>
              </w:rPr>
              <w:t>}}</w:t>
            </w:r>
          </w:p>
          <w:p w:rsidR="0093105C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วันหมดสัญญา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06018C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CB0FF1">
              <w:rPr>
                <w:rFonts w:asciiTheme="minorBidi" w:hAnsiTheme="minorBidi"/>
                <w:szCs w:val="22"/>
              </w:rPr>
              <w:t>prod</w:t>
            </w:r>
            <w:r w:rsidR="006949C2">
              <w:rPr>
                <w:rFonts w:asciiTheme="minorBidi" w:hAnsiTheme="minorBidi"/>
                <w:szCs w:val="22"/>
              </w:rPr>
              <w:t>_end</w:t>
            </w:r>
            <w:r w:rsidR="006949C2" w:rsidRPr="006949C2">
              <w:rPr>
                <w:rFonts w:asciiTheme="minorBidi" w:hAnsiTheme="minorBidi"/>
                <w:szCs w:val="22"/>
              </w:rPr>
              <w:t>date</w:t>
            </w:r>
            <w:proofErr w:type="spellEnd"/>
            <w:r w:rsidR="0006018C">
              <w:rPr>
                <w:rFonts w:asciiTheme="minorBidi" w:hAnsiTheme="minorBidi"/>
                <w:szCs w:val="22"/>
              </w:rPr>
              <w:t>}}</w:t>
            </w:r>
          </w:p>
          <w:p w:rsidR="00986617" w:rsidRDefault="00986617" w:rsidP="00986617">
            <w:pPr>
              <w:rPr>
                <w:rFonts w:asciiTheme="minorBidi" w:hAnsiTheme="minorBidi" w:cs="Cordia New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รหัสอ้างอิงฝ่ายขาย</w:t>
            </w:r>
            <w:r w:rsidRPr="00333A01">
              <w:rPr>
                <w:rFonts w:asciiTheme="minorBidi" w:hAnsiTheme="minorBidi"/>
                <w:szCs w:val="22"/>
              </w:rPr>
              <w:t xml:space="preserve"> #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D81A04">
              <w:rPr>
                <w:rFonts w:asciiTheme="minorBidi" w:hAnsiTheme="minorBidi"/>
                <w:szCs w:val="22"/>
              </w:rPr>
              <w:t>sonumber</w:t>
            </w:r>
            <w:proofErr w:type="spellEnd"/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FB7102" w:rsidRPr="00333A01" w:rsidRDefault="00FB7102" w:rsidP="00986617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cs="Cordia New" w:hint="cs"/>
                <w:szCs w:val="22"/>
                <w:cs/>
              </w:rPr>
              <w:t xml:space="preserve">รหัสอ้างอิงฝ่ายเทคนิค </w:t>
            </w:r>
            <w:r>
              <w:rPr>
                <w:rFonts w:asciiTheme="minorBidi" w:hAnsiTheme="minorBidi" w:cs="Cordia New"/>
                <w:szCs w:val="22"/>
              </w:rPr>
              <w:t>#</w:t>
            </w:r>
            <w:r>
              <w:rPr>
                <w:rFonts w:asciiTheme="minorBidi" w:hAnsiTheme="minorBidi" w:cs="Cordia New"/>
                <w:szCs w:val="22"/>
                <w:cs/>
              </w:rPr>
              <w:t>:</w:t>
            </w:r>
            <w:r w:rsidR="00BF4ED9">
              <w:rPr>
                <w:rFonts w:asciiTheme="minorBidi" w:hAnsiTheme="minorBidi" w:cs="Cordia New"/>
                <w:szCs w:val="22"/>
              </w:rPr>
              <w:t xml:space="preserve"> {{</w:t>
            </w:r>
            <w:proofErr w:type="spellStart"/>
            <w:r w:rsidR="00D81A04">
              <w:rPr>
                <w:rFonts w:asciiTheme="minorBidi" w:hAnsiTheme="minorBidi" w:cs="Cordia New"/>
                <w:szCs w:val="22"/>
              </w:rPr>
              <w:t>sqnumber</w:t>
            </w:r>
            <w:proofErr w:type="spellEnd"/>
            <w:r w:rsidR="00BF4ED9">
              <w:rPr>
                <w:rFonts w:asciiTheme="minorBidi" w:hAnsiTheme="minorBidi" w:cs="Cordia New"/>
                <w:szCs w:val="22"/>
              </w:rPr>
              <w:t>}}</w:t>
            </w:r>
          </w:p>
          <w:p w:rsidR="00986617" w:rsidRPr="00333A01" w:rsidRDefault="00986617" w:rsidP="0093105C">
            <w:pPr>
              <w:rPr>
                <w:rFonts w:asciiTheme="minorBidi" w:hAnsiTheme="minorBidi"/>
                <w:szCs w:val="22"/>
              </w:rPr>
            </w:pPr>
          </w:p>
        </w:tc>
      </w:tr>
    </w:tbl>
    <w:p w:rsidR="006D274F" w:rsidRDefault="006D274F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6D274F">
        <w:rPr>
          <w:rFonts w:asciiTheme="minorBidi" w:hAnsiTheme="minorBidi"/>
          <w:b/>
          <w:bCs/>
          <w:sz w:val="28"/>
        </w:rPr>
        <w:t>Enterprise Premium Cloud by VMWare</w:t>
      </w:r>
    </w:p>
    <w:p w:rsidR="0093105C" w:rsidRPr="00333A01" w:rsidRDefault="00333A01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333A01">
        <w:rPr>
          <w:rFonts w:asciiTheme="minorBidi" w:hAnsiTheme="minorBidi"/>
          <w:b/>
          <w:bCs/>
          <w:sz w:val="28"/>
          <w:cs/>
        </w:rPr>
        <w:t>รหัสลูกค้า</w:t>
      </w:r>
      <w:r w:rsidR="00CA3412">
        <w:rPr>
          <w:rFonts w:asciiTheme="minorBidi" w:hAnsiTheme="minorBidi"/>
          <w:b/>
          <w:bCs/>
          <w:color w:val="0070C0"/>
          <w:sz w:val="28"/>
        </w:rPr>
        <w:t xml:space="preserve"> </w:t>
      </w:r>
      <w:r w:rsidR="0049787C">
        <w:rPr>
          <w:rFonts w:asciiTheme="minorBidi" w:hAnsiTheme="minorBidi"/>
          <w:b/>
          <w:bCs/>
          <w:color w:val="0070C0"/>
          <w:sz w:val="28"/>
        </w:rPr>
        <w:t>{{</w:t>
      </w:r>
      <w:proofErr w:type="spellStart"/>
      <w:r w:rsidR="0049787C">
        <w:rPr>
          <w:rFonts w:asciiTheme="minorBidi" w:hAnsiTheme="minorBidi"/>
          <w:b/>
          <w:bCs/>
          <w:color w:val="0070C0"/>
          <w:sz w:val="28"/>
        </w:rPr>
        <w:t>tenanti</w:t>
      </w:r>
      <w:r w:rsidR="00B71E14">
        <w:rPr>
          <w:rFonts w:asciiTheme="minorBidi" w:hAnsiTheme="minorBidi"/>
          <w:b/>
          <w:bCs/>
          <w:color w:val="0070C0"/>
          <w:sz w:val="28"/>
        </w:rPr>
        <w:t>d</w:t>
      </w:r>
      <w:proofErr w:type="spellEnd"/>
      <w:r w:rsidR="0069115C">
        <w:rPr>
          <w:rFonts w:asciiTheme="minorBidi" w:hAnsiTheme="minorBidi"/>
          <w:b/>
          <w:bCs/>
          <w:color w:val="0070C0"/>
          <w:sz w:val="28"/>
        </w:rPr>
        <w:t>}}</w:t>
      </w:r>
    </w:p>
    <w:tbl>
      <w:tblPr>
        <w:tblStyle w:val="TableGrid"/>
        <w:tblW w:w="14460" w:type="dxa"/>
        <w:tblInd w:w="-426" w:type="dxa"/>
        <w:tblBorders>
          <w:top w:val="single" w:sz="12" w:space="0" w:color="A6A6A6"/>
          <w:left w:val="none" w:sz="0" w:space="0" w:color="auto"/>
          <w:bottom w:val="single" w:sz="12" w:space="0" w:color="A6A6A6"/>
          <w:right w:val="none" w:sz="0" w:space="0" w:color="auto"/>
          <w:insideH w:val="single" w:sz="12" w:space="0" w:color="A6A6A6"/>
          <w:insideV w:val="single" w:sz="12" w:space="0" w:color="A6A6A6"/>
        </w:tblBorders>
        <w:tblLook w:val="04A0" w:firstRow="1" w:lastRow="0" w:firstColumn="1" w:lastColumn="0" w:noHBand="0" w:noVBand="1"/>
      </w:tblPr>
      <w:tblGrid>
        <w:gridCol w:w="6974"/>
        <w:gridCol w:w="7486"/>
      </w:tblGrid>
      <w:tr w:rsidR="0093105C" w:rsidRPr="00333A01" w:rsidTr="00B15809">
        <w:tc>
          <w:tcPr>
            <w:tcW w:w="6974" w:type="dxa"/>
            <w:shd w:val="clear" w:color="auto" w:fill="auto"/>
          </w:tcPr>
          <w:p w:rsidR="00CA3412" w:rsidRDefault="0093105C" w:rsidP="0093105C">
            <w:pPr>
              <w:rPr>
                <w:rFonts w:asciiTheme="minorBidi" w:hAnsiTheme="minorBidi"/>
                <w:szCs w:val="22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 w:rsidRPr="00333A01">
              <w:rPr>
                <w:rFonts w:asciiTheme="minorBidi" w:hAnsiTheme="minorBidi"/>
                <w:szCs w:val="22"/>
              </w:rPr>
              <w:t>Partner 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0"/>
            <w:bookmarkEnd w:id="1"/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D81A04">
              <w:rPr>
                <w:rFonts w:asciiTheme="minorBidi" w:hAnsiTheme="minorBidi"/>
                <w:szCs w:val="22"/>
              </w:rPr>
              <w:t>p</w:t>
            </w:r>
            <w:r w:rsidR="00105288">
              <w:rPr>
                <w:rFonts w:asciiTheme="minorBidi" w:hAnsiTheme="minorBidi"/>
                <w:szCs w:val="22"/>
              </w:rPr>
              <w:t>artner</w:t>
            </w:r>
            <w:r w:rsidR="00D81A04">
              <w:rPr>
                <w:rFonts w:asciiTheme="minorBidi" w:hAnsiTheme="minorBidi"/>
                <w:szCs w:val="22"/>
              </w:rPr>
              <w:t>_com</w:t>
            </w:r>
            <w:proofErr w:type="spellEnd"/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CA3412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 xml:space="preserve"> </w:t>
            </w:r>
            <w:r w:rsidR="0093105C" w:rsidRPr="00333A01">
              <w:rPr>
                <w:rFonts w:asciiTheme="minorBidi" w:hAnsiTheme="minorBidi"/>
                <w:szCs w:val="22"/>
              </w:rPr>
              <w:t>Partner Name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105288" w:rsidRPr="00105288">
              <w:rPr>
                <w:rFonts w:asciiTheme="minorBidi" w:hAnsiTheme="minorBidi"/>
                <w:szCs w:val="22"/>
              </w:rPr>
              <w:t>partner_name</w:t>
            </w:r>
            <w:proofErr w:type="spellEnd"/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105288" w:rsidRPr="00105288">
              <w:rPr>
                <w:rFonts w:asciiTheme="minorBidi" w:hAnsiTheme="minorBidi"/>
                <w:szCs w:val="22"/>
              </w:rPr>
              <w:t>partner_email</w:t>
            </w:r>
            <w:proofErr w:type="spellEnd"/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93105C" w:rsidP="00105288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2"/>
            <w:bookmarkEnd w:id="3"/>
            <w:bookmarkEnd w:id="4"/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D81A04">
              <w:rPr>
                <w:rFonts w:asciiTheme="minorBidi" w:hAnsiTheme="minorBidi"/>
                <w:szCs w:val="22"/>
              </w:rPr>
              <w:t>partner_</w:t>
            </w:r>
            <w:r w:rsidR="00105288">
              <w:rPr>
                <w:rFonts w:asciiTheme="minorBidi" w:hAnsiTheme="minorBidi"/>
                <w:szCs w:val="22"/>
              </w:rPr>
              <w:t>mobile</w:t>
            </w:r>
            <w:proofErr w:type="spellEnd"/>
            <w:r w:rsidR="00BF4ED9">
              <w:rPr>
                <w:rFonts w:asciiTheme="minorBidi" w:hAnsiTheme="minorBidi"/>
                <w:szCs w:val="22"/>
              </w:rPr>
              <w:t>}}</w:t>
            </w:r>
          </w:p>
        </w:tc>
        <w:tc>
          <w:tcPr>
            <w:tcW w:w="7486" w:type="dxa"/>
            <w:shd w:val="clear" w:color="auto" w:fill="auto"/>
          </w:tcPr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r w:rsidRPr="00333A01">
              <w:rPr>
                <w:rFonts w:asciiTheme="minorBidi" w:hAnsiTheme="minorBidi"/>
                <w:szCs w:val="22"/>
              </w:rPr>
              <w:t xml:space="preserve">End User </w:t>
            </w:r>
            <w:bookmarkEnd w:id="5"/>
            <w:bookmarkEnd w:id="6"/>
            <w:bookmarkEnd w:id="7"/>
            <w:bookmarkEnd w:id="8"/>
            <w:bookmarkEnd w:id="9"/>
            <w:r w:rsidRPr="00333A01">
              <w:rPr>
                <w:rFonts w:asciiTheme="minorBidi" w:hAnsiTheme="minorBidi"/>
                <w:szCs w:val="22"/>
              </w:rPr>
              <w:t>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D81A04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D81A04">
              <w:rPr>
                <w:rFonts w:asciiTheme="minorBidi" w:hAnsiTheme="minorBidi"/>
                <w:szCs w:val="22"/>
              </w:rPr>
              <w:t>e</w:t>
            </w:r>
            <w:r w:rsidR="00F55F79">
              <w:rPr>
                <w:rFonts w:asciiTheme="minorBidi" w:hAnsiTheme="minorBidi"/>
                <w:szCs w:val="22"/>
              </w:rPr>
              <w:t>nduser</w:t>
            </w:r>
            <w:r w:rsidR="00D81A04">
              <w:rPr>
                <w:rFonts w:asciiTheme="minorBidi" w:hAnsiTheme="minorBidi"/>
                <w:szCs w:val="22"/>
              </w:rPr>
              <w:t>_com</w:t>
            </w:r>
            <w:proofErr w:type="spellEnd"/>
            <w:r w:rsidR="00F55F7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93105C" w:rsidRPr="00333A01" w:rsidRDefault="0093105C" w:rsidP="0084090B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</w:tc>
      </w:tr>
    </w:tbl>
    <w:p w:rsidR="001B0E60" w:rsidRPr="00333A01" w:rsidRDefault="001B0E60" w:rsidP="0093105C">
      <w:pPr>
        <w:spacing w:after="0"/>
        <w:rPr>
          <w:rFonts w:asciiTheme="minorBidi" w:hAnsiTheme="minorBidi"/>
          <w:szCs w:val="22"/>
        </w:rPr>
      </w:pPr>
    </w:p>
    <w:p w:rsidR="00730884" w:rsidRPr="00333A01" w:rsidRDefault="00333A01" w:rsidP="0093105C">
      <w:pPr>
        <w:spacing w:after="0"/>
        <w:rPr>
          <w:rFonts w:asciiTheme="minorBidi" w:hAnsiTheme="minorBidi"/>
          <w:b/>
          <w:bCs/>
          <w:szCs w:val="22"/>
        </w:rPr>
      </w:pPr>
      <w:r w:rsidRPr="00333A01">
        <w:rPr>
          <w:rFonts w:asciiTheme="minorBidi" w:hAnsiTheme="minorBidi"/>
          <w:b/>
          <w:bCs/>
          <w:szCs w:val="22"/>
          <w:cs/>
        </w:rPr>
        <w:t>วิธีการเข้าใช้งาน</w:t>
      </w:r>
      <w:proofErr w:type="spellStart"/>
      <w:r w:rsidRPr="00333A01">
        <w:rPr>
          <w:rFonts w:asciiTheme="minorBidi" w:hAnsiTheme="minorBidi"/>
          <w:b/>
          <w:bCs/>
          <w:szCs w:val="22"/>
        </w:rPr>
        <w:t>SiS</w:t>
      </w:r>
      <w:proofErr w:type="spellEnd"/>
      <w:r w:rsidRPr="00333A01">
        <w:rPr>
          <w:rFonts w:asciiTheme="minorBidi" w:hAnsiTheme="minorBidi"/>
          <w:b/>
          <w:bCs/>
          <w:szCs w:val="22"/>
        </w:rPr>
        <w:t xml:space="preserve"> Cloud Services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3398"/>
        <w:gridCol w:w="7093"/>
        <w:gridCol w:w="2263"/>
        <w:gridCol w:w="1706"/>
      </w:tblGrid>
      <w:tr w:rsidR="00ED4179" w:rsidRPr="00617208" w:rsidTr="00422245">
        <w:tc>
          <w:tcPr>
            <w:tcW w:w="3398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0" w:name="OLE_LINK26"/>
            <w:bookmarkStart w:id="11" w:name="OLE_LINK27"/>
            <w:bookmarkStart w:id="12" w:name="OLE_LINK28"/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7093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263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รหัสผู้ใช้งาน</w:t>
            </w:r>
          </w:p>
        </w:tc>
        <w:tc>
          <w:tcPr>
            <w:tcW w:w="1706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รหัสผ่าน</w:t>
            </w:r>
          </w:p>
        </w:tc>
      </w:tr>
      <w:tr w:rsidR="00443176" w:rsidRPr="00617208" w:rsidTr="00422245">
        <w:tc>
          <w:tcPr>
            <w:tcW w:w="3398" w:type="dxa"/>
          </w:tcPr>
          <w:p w:rsidR="00422245" w:rsidRPr="00617208" w:rsidRDefault="00443176" w:rsidP="0093105C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>Virtual Data center</w:t>
            </w:r>
          </w:p>
          <w:p w:rsidR="00443176" w:rsidRPr="00617208" w:rsidRDefault="00422245" w:rsidP="00422245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(</w:t>
            </w:r>
            <w:r w:rsidR="001D6923"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สร้าง</w:t>
            </w:r>
            <w:r w:rsidR="001D6923"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="001D6923"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ลบ</w:t>
            </w:r>
            <w:r w:rsidR="001D6923"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="001D6923" w:rsidRPr="00617208">
              <w:rPr>
                <w:rFonts w:asciiTheme="minorBidi" w:hAnsiTheme="minorBidi"/>
                <w:color w:val="000000"/>
                <w:szCs w:val="22"/>
              </w:rPr>
              <w:t>Start</w:t>
            </w:r>
            <w:r w:rsidR="001D6923"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="001D6923" w:rsidRPr="00617208">
              <w:rPr>
                <w:rFonts w:asciiTheme="minorBidi" w:hAnsiTheme="minorBidi"/>
                <w:color w:val="000000"/>
                <w:szCs w:val="22"/>
              </w:rPr>
              <w:t>Stop</w:t>
            </w:r>
            <w:r w:rsidR="001D6923"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="001D6923" w:rsidRPr="00617208">
              <w:rPr>
                <w:rFonts w:asciiTheme="minorBidi" w:hAnsiTheme="minorBidi"/>
                <w:color w:val="000000"/>
                <w:szCs w:val="22"/>
              </w:rPr>
              <w:t>Reset</w:t>
            </w:r>
            <w:r w:rsidR="001D6923"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="001D6923"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ปรับ </w:t>
            </w:r>
            <w:r w:rsidR="001D6923" w:rsidRPr="00617208">
              <w:rPr>
                <w:rFonts w:asciiTheme="minorBidi" w:hAnsiTheme="minorBidi"/>
                <w:color w:val="000000"/>
                <w:szCs w:val="22"/>
              </w:rPr>
              <w:t>V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irtual </w:t>
            </w:r>
            <w:r w:rsidR="001D6923" w:rsidRPr="00617208">
              <w:rPr>
                <w:rFonts w:asciiTheme="minorBidi" w:hAnsiTheme="minorBidi"/>
                <w:color w:val="000000"/>
                <w:szCs w:val="22"/>
              </w:rPr>
              <w:t>M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achine</w:t>
            </w:r>
            <w:r w:rsidR="00443176" w:rsidRPr="00617208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7093" w:type="dxa"/>
          </w:tcPr>
          <w:p w:rsidR="00422245" w:rsidRPr="00617208" w:rsidRDefault="00422245" w:rsidP="002825F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Cs w:val="22"/>
              </w:rPr>
            </w:pP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เข้าใช้งานผ่าน</w:t>
            </w:r>
            <w:proofErr w:type="spellStart"/>
            <w:r w:rsidRPr="00617208">
              <w:rPr>
                <w:rFonts w:asciiTheme="minorBidi" w:hAnsiTheme="minorBidi"/>
                <w:szCs w:val="22"/>
              </w:rPr>
              <w:t>vCloud</w:t>
            </w:r>
            <w:proofErr w:type="spellEnd"/>
            <w:r w:rsidRPr="00617208">
              <w:rPr>
                <w:rFonts w:asciiTheme="minorBidi" w:hAnsiTheme="minorBidi"/>
                <w:szCs w:val="22"/>
              </w:rPr>
              <w:t xml:space="preserve"> </w:t>
            </w:r>
            <w:proofErr w:type="spellStart"/>
            <w:r w:rsidRPr="00617208">
              <w:rPr>
                <w:rFonts w:asciiTheme="minorBidi" w:hAnsiTheme="minorBidi"/>
                <w:szCs w:val="22"/>
              </w:rPr>
              <w:t>Director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web</w:t>
            </w:r>
            <w:proofErr w:type="spellEnd"/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 portal</w:t>
            </w:r>
          </w:p>
          <w:p w:rsidR="00443176" w:rsidRPr="00A700BC" w:rsidRDefault="00443176" w:rsidP="005E4FDD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color w:val="000000"/>
                <w:szCs w:val="22"/>
                <w:cs/>
              </w:rPr>
            </w:pPr>
            <w:bookmarkStart w:id="13" w:name="OLE_LINK17"/>
            <w:bookmarkStart w:id="14" w:name="OLE_LINK18"/>
            <w:r w:rsidRPr="00617208">
              <w:rPr>
                <w:rFonts w:asciiTheme="minorBidi" w:hAnsiTheme="minorBidi"/>
                <w:color w:val="000000"/>
                <w:szCs w:val="22"/>
              </w:rPr>
              <w:t>HTML5</w:t>
            </w:r>
            <w:r w:rsidRPr="00617208">
              <w:rPr>
                <w:rFonts w:asciiTheme="minorBidi" w:hAnsiTheme="minorBidi"/>
                <w:color w:val="000000"/>
                <w:szCs w:val="22"/>
                <w:cs/>
              </w:rPr>
              <w:t xml:space="preserve">: </w:t>
            </w:r>
            <w:bookmarkEnd w:id="13"/>
            <w:bookmarkEnd w:id="14"/>
            <w:r w:rsidR="00D241DF" w:rsidRPr="005A1AF5">
              <w:rPr>
                <w:rFonts w:asciiTheme="minorBidi" w:hAnsiTheme="minorBidi"/>
                <w:szCs w:val="22"/>
              </w:rPr>
              <w:t>https://vcloud02.siscl</w:t>
            </w:r>
            <w:r w:rsidR="00BF4ED9" w:rsidRPr="005A1AF5">
              <w:rPr>
                <w:rFonts w:asciiTheme="minorBidi" w:hAnsiTheme="minorBidi"/>
                <w:szCs w:val="22"/>
              </w:rPr>
              <w:t>oudservices.com/tenant/{{tenantid}}</w:t>
            </w:r>
          </w:p>
        </w:tc>
        <w:tc>
          <w:tcPr>
            <w:tcW w:w="2263" w:type="dxa"/>
            <w:vMerge w:val="restart"/>
          </w:tcPr>
          <w:p w:rsidR="00443176" w:rsidRPr="00617208" w:rsidRDefault="00BF4ED9" w:rsidP="00D241DF">
            <w:pPr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tenantid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  <w:r w:rsidR="00A700BC" w:rsidRPr="00A700BC">
              <w:rPr>
                <w:rFonts w:asciiTheme="minorBidi" w:hAnsiTheme="minorBidi" w:cs="Cordia New"/>
                <w:szCs w:val="22"/>
                <w:cs/>
              </w:rPr>
              <w:t>-</w:t>
            </w:r>
            <w:r w:rsidR="00A700BC" w:rsidRPr="00A700BC">
              <w:rPr>
                <w:rFonts w:asciiTheme="minorBidi" w:hAnsiTheme="minorBidi"/>
                <w:szCs w:val="22"/>
              </w:rPr>
              <w:t>admin</w:t>
            </w:r>
          </w:p>
        </w:tc>
        <w:tc>
          <w:tcPr>
            <w:tcW w:w="1706" w:type="dxa"/>
            <w:vMerge w:val="restart"/>
          </w:tcPr>
          <w:p w:rsidR="00443176" w:rsidRPr="00617208" w:rsidRDefault="00BF4ED9" w:rsidP="00742813">
            <w:pPr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{{password}}</w:t>
            </w:r>
          </w:p>
        </w:tc>
      </w:tr>
      <w:tr w:rsidR="00443176" w:rsidRPr="00617208" w:rsidTr="00422245">
        <w:tc>
          <w:tcPr>
            <w:tcW w:w="3398" w:type="dxa"/>
          </w:tcPr>
          <w:p w:rsidR="00422245" w:rsidRPr="00617208" w:rsidRDefault="00443176" w:rsidP="00465A2C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 xml:space="preserve">Virtual Firewall </w:t>
            </w:r>
            <w:r w:rsidR="00C82F6A">
              <w:rPr>
                <w:rFonts w:asciiTheme="minorBidi" w:hAnsiTheme="minorBidi" w:cs="Cordia New"/>
                <w:szCs w:val="22"/>
                <w:cs/>
              </w:rPr>
              <w:t>(</w:t>
            </w:r>
            <w:proofErr w:type="spellStart"/>
            <w:r w:rsidR="00C82F6A">
              <w:rPr>
                <w:rFonts w:asciiTheme="minorBidi" w:hAnsiTheme="minorBidi"/>
                <w:szCs w:val="22"/>
              </w:rPr>
              <w:t>NSXEdge</w:t>
            </w:r>
            <w:proofErr w:type="spellEnd"/>
            <w:r w:rsidR="00C82F6A">
              <w:rPr>
                <w:rFonts w:asciiTheme="minorBidi" w:hAnsiTheme="minorBidi" w:cs="Cordia New"/>
                <w:szCs w:val="22"/>
                <w:cs/>
              </w:rPr>
              <w:t>)</w:t>
            </w:r>
          </w:p>
          <w:p w:rsidR="00443176" w:rsidRPr="00617208" w:rsidRDefault="00422245" w:rsidP="00422245">
            <w:pPr>
              <w:rPr>
                <w:rFonts w:asciiTheme="minorBidi" w:hAnsiTheme="minorBidi" w:cs="Cordia New"/>
                <w:szCs w:val="22"/>
              </w:rPr>
            </w:pPr>
            <w:r w:rsidRPr="00617208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สร้าง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ลบ </w:t>
            </w:r>
            <w:proofErr w:type="spellStart"/>
            <w:r w:rsidRPr="00617208">
              <w:rPr>
                <w:rFonts w:asciiTheme="minorBidi" w:hAnsiTheme="minorBidi"/>
                <w:color w:val="000000"/>
                <w:szCs w:val="22"/>
              </w:rPr>
              <w:t>FirewallRule</w:t>
            </w:r>
            <w:proofErr w:type="spellEnd"/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NAT</w:t>
            </w:r>
            <w:r w:rsidRPr="00617208">
              <w:rPr>
                <w:rFonts w:asciiTheme="minorBidi" w:hAnsiTheme="minorBidi" w:cs="Cordia New"/>
                <w:szCs w:val="22"/>
              </w:rPr>
              <w:t>, SSL VPN</w:t>
            </w:r>
            <w:r w:rsidRPr="00617208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7093" w:type="dxa"/>
          </w:tcPr>
          <w:p w:rsidR="00422245" w:rsidRPr="00617208" w:rsidRDefault="00422245" w:rsidP="0042224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Cs w:val="22"/>
                <w:cs/>
              </w:rPr>
            </w:pP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เข้าใช้งานผ่าน</w:t>
            </w:r>
            <w:proofErr w:type="spellStart"/>
            <w:r w:rsidRPr="00617208">
              <w:rPr>
                <w:rFonts w:asciiTheme="minorBidi" w:hAnsiTheme="minorBidi"/>
                <w:szCs w:val="22"/>
              </w:rPr>
              <w:t>vCloud</w:t>
            </w:r>
            <w:proofErr w:type="spellEnd"/>
            <w:r w:rsidRPr="00617208">
              <w:rPr>
                <w:rFonts w:asciiTheme="minorBidi" w:hAnsiTheme="minorBidi"/>
                <w:szCs w:val="22"/>
              </w:rPr>
              <w:t xml:space="preserve"> </w:t>
            </w:r>
            <w:proofErr w:type="spellStart"/>
            <w:r w:rsidRPr="00617208">
              <w:rPr>
                <w:rFonts w:asciiTheme="minorBidi" w:hAnsiTheme="minorBidi"/>
                <w:szCs w:val="22"/>
              </w:rPr>
              <w:t>Director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web</w:t>
            </w:r>
            <w:proofErr w:type="spellEnd"/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 portal</w:t>
            </w:r>
          </w:p>
          <w:p w:rsidR="00443176" w:rsidRPr="00617208" w:rsidRDefault="00443176" w:rsidP="005E4FDD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617208">
              <w:rPr>
                <w:rFonts w:asciiTheme="minorBidi" w:hAnsiTheme="minorBidi"/>
                <w:color w:val="000000"/>
                <w:szCs w:val="22"/>
              </w:rPr>
              <w:t>HTML5</w:t>
            </w:r>
            <w:r w:rsidRPr="00617208">
              <w:rPr>
                <w:rFonts w:asciiTheme="minorBidi" w:hAnsiTheme="minorBidi"/>
                <w:color w:val="000000"/>
                <w:szCs w:val="22"/>
                <w:cs/>
              </w:rPr>
              <w:t xml:space="preserve">: </w:t>
            </w:r>
            <w:r w:rsidR="00BF4ED9" w:rsidRPr="005A1AF5">
              <w:rPr>
                <w:rFonts w:asciiTheme="minorBidi" w:hAnsiTheme="minorBidi"/>
                <w:szCs w:val="22"/>
              </w:rPr>
              <w:t>https://vcloud02.siscloudservices.com/tenant/{{tenantid}}</w:t>
            </w:r>
          </w:p>
        </w:tc>
        <w:tc>
          <w:tcPr>
            <w:tcW w:w="2263" w:type="dxa"/>
            <w:vMerge/>
          </w:tcPr>
          <w:p w:rsidR="00443176" w:rsidRPr="00617208" w:rsidRDefault="00443176" w:rsidP="0093105C">
            <w:pPr>
              <w:rPr>
                <w:rFonts w:asciiTheme="minorBidi" w:hAnsiTheme="minorBidi"/>
                <w:szCs w:val="22"/>
              </w:rPr>
            </w:pPr>
          </w:p>
        </w:tc>
        <w:tc>
          <w:tcPr>
            <w:tcW w:w="1706" w:type="dxa"/>
            <w:vMerge/>
          </w:tcPr>
          <w:p w:rsidR="00443176" w:rsidRPr="00617208" w:rsidRDefault="00443176" w:rsidP="0093105C">
            <w:pPr>
              <w:rPr>
                <w:rFonts w:asciiTheme="minorBidi" w:hAnsiTheme="minorBidi"/>
                <w:szCs w:val="22"/>
              </w:rPr>
            </w:pPr>
          </w:p>
        </w:tc>
      </w:tr>
      <w:tr w:rsidR="00B15809" w:rsidRPr="00617208" w:rsidTr="00422245">
        <w:tc>
          <w:tcPr>
            <w:tcW w:w="3398" w:type="dxa"/>
          </w:tcPr>
          <w:p w:rsidR="00B15809" w:rsidRPr="00617208" w:rsidRDefault="00B15809" w:rsidP="0093105C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/>
                <w:szCs w:val="22"/>
              </w:rPr>
              <w:t>Public IP</w:t>
            </w:r>
          </w:p>
        </w:tc>
        <w:tc>
          <w:tcPr>
            <w:tcW w:w="11062" w:type="dxa"/>
            <w:gridSpan w:val="3"/>
          </w:tcPr>
          <w:p w:rsidR="00B15809" w:rsidRPr="00617208" w:rsidRDefault="00BF4ED9" w:rsidP="00D81A04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D81A04">
              <w:rPr>
                <w:rFonts w:asciiTheme="minorBidi" w:hAnsiTheme="minorBidi"/>
                <w:szCs w:val="22"/>
              </w:rPr>
              <w:t>publicip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</w:tc>
      </w:tr>
      <w:tr w:rsidR="004F3E45" w:rsidRPr="00617208" w:rsidTr="00422245">
        <w:tc>
          <w:tcPr>
            <w:tcW w:w="3398" w:type="dxa"/>
          </w:tcPr>
          <w:p w:rsidR="004F3E45" w:rsidRPr="00617208" w:rsidRDefault="004F3E45" w:rsidP="004F3E45">
            <w:pPr>
              <w:rPr>
                <w:rFonts w:asciiTheme="minorBidi" w:hAnsiTheme="minorBidi"/>
                <w:szCs w:val="22"/>
              </w:rPr>
            </w:pPr>
            <w:proofErr w:type="spellStart"/>
            <w:r w:rsidRPr="00067A3D">
              <w:rPr>
                <w:rFonts w:asciiTheme="minorBidi" w:hAnsiTheme="minorBidi"/>
                <w:szCs w:val="22"/>
              </w:rPr>
              <w:t>CrowdStrike</w:t>
            </w:r>
            <w:proofErr w:type="spellEnd"/>
            <w:r>
              <w:rPr>
                <w:rFonts w:asciiTheme="minorBidi" w:hAnsiTheme="minorBidi"/>
                <w:szCs w:val="22"/>
              </w:rPr>
              <w:t xml:space="preserve"> account email</w:t>
            </w:r>
          </w:p>
        </w:tc>
        <w:tc>
          <w:tcPr>
            <w:tcW w:w="11062" w:type="dxa"/>
            <w:gridSpan w:val="3"/>
          </w:tcPr>
          <w:p w:rsidR="004F3E45" w:rsidRPr="002223E6" w:rsidRDefault="004F3E45" w:rsidP="004F3E45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partner_name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</w:tc>
      </w:tr>
      <w:bookmarkEnd w:id="10"/>
      <w:bookmarkEnd w:id="11"/>
      <w:bookmarkEnd w:id="12"/>
    </w:tbl>
    <w:p w:rsidR="0093105C" w:rsidRDefault="0093105C" w:rsidP="0093105C">
      <w:pPr>
        <w:spacing w:after="0"/>
        <w:rPr>
          <w:rFonts w:asciiTheme="minorBidi" w:hAnsiTheme="minorBidi"/>
          <w:szCs w:val="22"/>
        </w:rPr>
      </w:pPr>
    </w:p>
    <w:p w:rsidR="00422245" w:rsidRDefault="00422245" w:rsidP="0093105C">
      <w:pPr>
        <w:spacing w:after="0"/>
        <w:rPr>
          <w:rFonts w:asciiTheme="minorBidi" w:hAnsiTheme="minorBidi"/>
          <w:szCs w:val="22"/>
        </w:rPr>
      </w:pPr>
    </w:p>
    <w:p w:rsidR="00422245" w:rsidRDefault="00422245" w:rsidP="0093105C">
      <w:pPr>
        <w:spacing w:after="0"/>
        <w:rPr>
          <w:rFonts w:asciiTheme="minorBidi" w:hAnsiTheme="minorBidi"/>
          <w:szCs w:val="22"/>
        </w:rPr>
      </w:pPr>
    </w:p>
    <w:p w:rsidR="00617208" w:rsidRDefault="00617208" w:rsidP="0093105C">
      <w:pPr>
        <w:spacing w:after="0"/>
        <w:rPr>
          <w:rFonts w:asciiTheme="minorBidi" w:hAnsiTheme="minorBidi"/>
          <w:szCs w:val="22"/>
        </w:rPr>
      </w:pPr>
    </w:p>
    <w:p w:rsidR="00617208" w:rsidRDefault="00617208" w:rsidP="0093105C">
      <w:pPr>
        <w:spacing w:after="0"/>
        <w:rPr>
          <w:rFonts w:asciiTheme="minorBidi" w:hAnsiTheme="minorBidi"/>
          <w:szCs w:val="22"/>
        </w:rPr>
      </w:pPr>
    </w:p>
    <w:p w:rsidR="00CA3412" w:rsidRDefault="00CA3412" w:rsidP="0093105C">
      <w:pPr>
        <w:spacing w:after="0"/>
        <w:rPr>
          <w:rFonts w:asciiTheme="minorBidi" w:hAnsiTheme="minorBidi"/>
          <w:szCs w:val="22"/>
        </w:rPr>
      </w:pPr>
    </w:p>
    <w:p w:rsidR="004F3E45" w:rsidRDefault="004F3E45" w:rsidP="0093105C">
      <w:pPr>
        <w:spacing w:after="0"/>
        <w:rPr>
          <w:rFonts w:asciiTheme="minorBidi" w:hAnsiTheme="minorBidi"/>
          <w:szCs w:val="22"/>
        </w:rPr>
      </w:pPr>
    </w:p>
    <w:p w:rsidR="00443176" w:rsidRPr="00333A01" w:rsidRDefault="00443176" w:rsidP="0093105C">
      <w:pPr>
        <w:spacing w:after="0"/>
        <w:rPr>
          <w:rFonts w:asciiTheme="minorBidi" w:hAnsiTheme="minorBidi"/>
          <w:szCs w:val="22"/>
        </w:rPr>
      </w:pPr>
    </w:p>
    <w:p w:rsidR="001B0E60" w:rsidRPr="00333A01" w:rsidRDefault="006D274F" w:rsidP="0093105C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lastRenderedPageBreak/>
        <w:t>คู่มือ และคำเตือนสำคัญ</w:t>
      </w:r>
    </w:p>
    <w:tbl>
      <w:tblPr>
        <w:tblStyle w:val="TableGrid"/>
        <w:tblW w:w="14460" w:type="dxa"/>
        <w:tblInd w:w="-436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548"/>
        <w:gridCol w:w="9502"/>
        <w:gridCol w:w="2410"/>
      </w:tblGrid>
      <w:tr w:rsidR="001B0E60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443176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5" w:name="OLE_LINK50"/>
            <w:bookmarkStart w:id="16" w:name="OLE_LINK51"/>
            <w:bookmarkStart w:id="17" w:name="OLE_LINK52"/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คู่มือ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E70A55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E70A55" w:rsidP="00FF1E58">
            <w:pPr>
              <w:jc w:val="center"/>
              <w:rPr>
                <w:rFonts w:asciiTheme="minorBidi" w:hAnsiTheme="minorBidi"/>
                <w:b/>
                <w:bCs/>
                <w:szCs w:val="22"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ดาวน์โหลดคู่มือ</w:t>
            </w:r>
          </w:p>
        </w:tc>
      </w:tr>
      <w:tr w:rsidR="001B0E60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617208" w:rsidRDefault="00B87D62" w:rsidP="0059134E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>Virtual Data center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617208" w:rsidRDefault="00B87D62" w:rsidP="0059134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szCs w:val="22"/>
                <w:cs/>
              </w:rPr>
              <w:t>คู่มือนี้จะแสดงการ</w:t>
            </w:r>
            <w:r w:rsidR="0033674C" w:rsidRPr="00617208">
              <w:rPr>
                <w:rFonts w:asciiTheme="minorBidi" w:hAnsiTheme="minorBidi" w:hint="cs"/>
                <w:szCs w:val="22"/>
                <w:cs/>
              </w:rPr>
              <w:t xml:space="preserve">ใช้งาน </w:t>
            </w:r>
            <w:proofErr w:type="spellStart"/>
            <w:r w:rsidR="0033674C" w:rsidRPr="00617208">
              <w:rPr>
                <w:rFonts w:asciiTheme="minorBidi" w:hAnsiTheme="minorBidi"/>
                <w:szCs w:val="22"/>
              </w:rPr>
              <w:t>vCloud</w:t>
            </w:r>
            <w:proofErr w:type="spellEnd"/>
            <w:r w:rsidR="0033674C" w:rsidRPr="00617208">
              <w:rPr>
                <w:rFonts w:asciiTheme="minorBidi" w:hAnsiTheme="minorBidi"/>
                <w:szCs w:val="22"/>
              </w:rPr>
              <w:t xml:space="preserve"> Director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(</w:t>
            </w:r>
            <w:r w:rsidR="0033674C" w:rsidRPr="00617208">
              <w:rPr>
                <w:rFonts w:asciiTheme="minorBidi" w:hAnsiTheme="minorBidi"/>
                <w:szCs w:val="22"/>
              </w:rPr>
              <w:t>Web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-</w:t>
            </w:r>
            <w:r w:rsidR="0033674C" w:rsidRPr="00617208">
              <w:rPr>
                <w:rFonts w:asciiTheme="minorBidi" w:hAnsiTheme="minorBidi"/>
                <w:szCs w:val="22"/>
              </w:rPr>
              <w:t>based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)</w:t>
            </w:r>
            <w:r w:rsidR="0033674C"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 เพื่อ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จัดการ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Virtual Data Center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ดังนี้ สร้าง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ลบ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Start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Stop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proofErr w:type="spellStart"/>
            <w:r w:rsidRPr="00617208">
              <w:rPr>
                <w:rFonts w:asciiTheme="minorBidi" w:hAnsiTheme="minorBidi"/>
                <w:color w:val="000000"/>
                <w:szCs w:val="22"/>
              </w:rPr>
              <w:t>ResetVM</w:t>
            </w:r>
            <w:proofErr w:type="spellEnd"/>
            <w:r w:rsidRPr="00617208">
              <w:rPr>
                <w:rFonts w:asciiTheme="minorBidi" w:hAnsiTheme="minorBidi"/>
                <w:color w:val="000000"/>
                <w:szCs w:val="22"/>
              </w:rPr>
              <w:t>, Create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proofErr w:type="spellStart"/>
            <w:r w:rsidRPr="00617208">
              <w:rPr>
                <w:rFonts w:asciiTheme="minorBidi" w:hAnsiTheme="minorBidi"/>
                <w:color w:val="000000"/>
                <w:szCs w:val="22"/>
              </w:rPr>
              <w:t>Revertsnapshot</w:t>
            </w:r>
            <w:proofErr w:type="spellEnd"/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,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สร้าง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private catalog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Upload ISO,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สร้าง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virtual switch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เป็นต้น</w:t>
            </w:r>
          </w:p>
          <w:p w:rsidR="00443176" w:rsidRPr="00617208" w:rsidRDefault="00443176" w:rsidP="0044317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กรุณาเปลี่ยนและใช้รหัสผ่านแบบซับซ้อนเพื่อเข้าบริหารจัดการ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Virtual Data Center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รวมถึงระบบปฏิบัติการใน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>VM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E75383" w:rsidRDefault="004938D9" w:rsidP="00FF1E58">
            <w:pPr>
              <w:jc w:val="center"/>
              <w:rPr>
                <w:rFonts w:asciiTheme="minorBidi" w:hAnsiTheme="minorBidi"/>
                <w:szCs w:val="22"/>
                <w:u w:val="single"/>
              </w:rPr>
            </w:pPr>
            <w:hyperlink r:id="rId7" w:history="1">
              <w:r w:rsidR="00E75383" w:rsidRPr="00E75383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  <w:tr w:rsidR="001B0E60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617208" w:rsidRDefault="00443176" w:rsidP="0059134E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>Virtual Firewall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9" w:rsidRPr="00617208" w:rsidRDefault="00FD0789" w:rsidP="00676F2F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szCs w:val="22"/>
                <w:cs/>
              </w:rPr>
              <w:t>คู่มือนี้จะแสดงการ</w:t>
            </w:r>
            <w:r w:rsidR="0033674C" w:rsidRPr="00617208">
              <w:rPr>
                <w:rFonts w:asciiTheme="minorBidi" w:hAnsiTheme="minorBidi" w:hint="cs"/>
                <w:szCs w:val="22"/>
                <w:cs/>
              </w:rPr>
              <w:t xml:space="preserve">ใช้งาน </w:t>
            </w:r>
            <w:proofErr w:type="spellStart"/>
            <w:r w:rsidR="0033674C" w:rsidRPr="00617208">
              <w:rPr>
                <w:rFonts w:asciiTheme="minorBidi" w:hAnsiTheme="minorBidi"/>
                <w:szCs w:val="22"/>
              </w:rPr>
              <w:t>vCloud</w:t>
            </w:r>
            <w:proofErr w:type="spellEnd"/>
            <w:r w:rsidR="0033674C" w:rsidRPr="00617208">
              <w:rPr>
                <w:rFonts w:asciiTheme="minorBidi" w:hAnsiTheme="minorBidi"/>
                <w:szCs w:val="22"/>
              </w:rPr>
              <w:t xml:space="preserve"> Director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(</w:t>
            </w:r>
            <w:r w:rsidR="0033674C" w:rsidRPr="00617208">
              <w:rPr>
                <w:rFonts w:asciiTheme="minorBidi" w:hAnsiTheme="minorBidi"/>
                <w:szCs w:val="22"/>
              </w:rPr>
              <w:t>Web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-</w:t>
            </w:r>
            <w:r w:rsidR="0033674C" w:rsidRPr="00617208">
              <w:rPr>
                <w:rFonts w:asciiTheme="minorBidi" w:hAnsiTheme="minorBidi"/>
                <w:szCs w:val="22"/>
              </w:rPr>
              <w:t>based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 xml:space="preserve">) </w:t>
            </w:r>
            <w:r w:rsidR="0033674C" w:rsidRPr="00617208">
              <w:rPr>
                <w:rFonts w:asciiTheme="minorBidi" w:hAnsiTheme="minorBidi" w:hint="cs"/>
                <w:szCs w:val="22"/>
                <w:cs/>
              </w:rPr>
              <w:t>เพื่อ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จัดการ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 Virtual Firewall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ดังนี้ สร้าง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ลบ </w:t>
            </w:r>
            <w:proofErr w:type="spellStart"/>
            <w:r w:rsidRPr="00617208">
              <w:rPr>
                <w:rFonts w:asciiTheme="minorBidi" w:hAnsiTheme="minorBidi"/>
                <w:color w:val="000000"/>
                <w:szCs w:val="22"/>
              </w:rPr>
              <w:t>FirewallRule</w:t>
            </w:r>
            <w:proofErr w:type="spellEnd"/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NAT,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จัดการ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Load balancer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SSL VPN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IPSEC VPN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เป็นต้น</w:t>
            </w:r>
          </w:p>
          <w:p w:rsidR="00FD0789" w:rsidRPr="00617208" w:rsidRDefault="00986617" w:rsidP="00FD0789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 w:hint="cs"/>
                <w:color w:val="FF0000"/>
                <w:szCs w:val="22"/>
              </w:rPr>
              <w:sym w:font="Wingdings 2" w:char="F052"/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แนะนำให้ใช้งาน 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SSL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-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 xml:space="preserve">VPN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เพื่อเชื่อมต่อไปยังระบบปฏิบัติการใน 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VM</w:t>
            </w:r>
          </w:p>
          <w:p w:rsidR="00676F2F" w:rsidRPr="00617208" w:rsidRDefault="00986617" w:rsidP="00676F2F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color w:val="FF0000"/>
                <w:szCs w:val="22"/>
              </w:rPr>
              <w:sym w:font="Wingdings 2" w:char="F053"/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 xml:space="preserve">Port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ที่ไม่แนะนำให้เปิดสู่ 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 xml:space="preserve">public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เนื่องจากโดนโจมตีได้ง่ายและส่งผลร้ายแรง คือ </w:t>
            </w:r>
            <w:proofErr w:type="gramStart"/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RDP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(</w:t>
            </w:r>
            <w:proofErr w:type="gramEnd"/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3389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)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, SSH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(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22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 xml:space="preserve">)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>เป็นต้น</w:t>
            </w:r>
          </w:p>
          <w:p w:rsidR="00986617" w:rsidRPr="00617208" w:rsidRDefault="00986617" w:rsidP="00676F2F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color w:val="FF0000"/>
                <w:szCs w:val="22"/>
              </w:rPr>
              <w:sym w:font="Wingdings 2" w:char="F053"/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 ไม่แนะนำให้ตั้งค่า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Rule Firewall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เป็น 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Accept any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หรือ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NAT any to any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E75383" w:rsidRDefault="004938D9" w:rsidP="00FF1E58">
            <w:pPr>
              <w:jc w:val="center"/>
              <w:rPr>
                <w:rFonts w:asciiTheme="minorBidi" w:hAnsiTheme="minorBidi"/>
                <w:szCs w:val="22"/>
              </w:rPr>
            </w:pPr>
            <w:hyperlink r:id="rId8" w:history="1">
              <w:r w:rsidR="00E75383" w:rsidRPr="00E75383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  <w:bookmarkEnd w:id="15"/>
      <w:bookmarkEnd w:id="16"/>
      <w:bookmarkEnd w:id="17"/>
      <w:tr w:rsidR="008D045F" w:rsidRPr="00617208" w:rsidTr="00B60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48" w:type="dxa"/>
          </w:tcPr>
          <w:p w:rsidR="008D045F" w:rsidRPr="008D045F" w:rsidRDefault="008D045F" w:rsidP="006279DC">
            <w:pPr>
              <w:rPr>
                <w:rFonts w:asciiTheme="minorBidi" w:hAnsiTheme="minorBidi"/>
                <w:szCs w:val="22"/>
              </w:rPr>
            </w:pPr>
            <w:r w:rsidRPr="008D045F">
              <w:rPr>
                <w:rFonts w:asciiTheme="minorBidi" w:hAnsiTheme="minorBidi" w:hint="cs"/>
                <w:szCs w:val="22"/>
                <w:cs/>
              </w:rPr>
              <w:t xml:space="preserve">ตรวจสอบการทำงานของ </w:t>
            </w:r>
            <w:r w:rsidRPr="008D045F">
              <w:rPr>
                <w:rFonts w:asciiTheme="minorBidi" w:hAnsiTheme="minorBidi"/>
                <w:szCs w:val="22"/>
              </w:rPr>
              <w:t>VM</w:t>
            </w:r>
            <w:r w:rsidRPr="008D045F">
              <w:rPr>
                <w:rFonts w:asciiTheme="minorBidi" w:hAnsiTheme="minorBidi" w:cs="Cordia New"/>
                <w:szCs w:val="22"/>
                <w:cs/>
              </w:rPr>
              <w:t>*</w:t>
            </w:r>
          </w:p>
        </w:tc>
        <w:tc>
          <w:tcPr>
            <w:tcW w:w="9502" w:type="dxa"/>
          </w:tcPr>
          <w:p w:rsidR="008D045F" w:rsidRPr="008D045F" w:rsidRDefault="008D045F" w:rsidP="00D64CEA">
            <w:pPr>
              <w:rPr>
                <w:rFonts w:asciiTheme="minorBidi" w:hAnsiTheme="minorBidi"/>
                <w:szCs w:val="22"/>
              </w:rPr>
            </w:pPr>
            <w:r w:rsidRPr="008D045F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คู่มือนี้จะแสดงวิธีการใช้งาน </w:t>
            </w:r>
            <w:proofErr w:type="spellStart"/>
            <w:r w:rsidRPr="008D045F">
              <w:rPr>
                <w:rFonts w:asciiTheme="minorBidi" w:hAnsiTheme="minorBidi"/>
                <w:color w:val="000000"/>
                <w:szCs w:val="22"/>
              </w:rPr>
              <w:t>vRealize</w:t>
            </w:r>
            <w:proofErr w:type="spellEnd"/>
            <w:r w:rsidRPr="008D045F">
              <w:rPr>
                <w:rFonts w:asciiTheme="minorBidi" w:hAnsiTheme="minorBidi"/>
                <w:color w:val="000000"/>
                <w:szCs w:val="22"/>
              </w:rPr>
              <w:t xml:space="preserve"> Operation </w:t>
            </w:r>
            <w:r w:rsidRPr="008D045F">
              <w:rPr>
                <w:rFonts w:asciiTheme="minorBidi" w:hAnsiTheme="minorBidi" w:hint="cs"/>
                <w:color w:val="000000"/>
                <w:szCs w:val="22"/>
                <w:cs/>
              </w:rPr>
              <w:t>เพื่อ</w:t>
            </w:r>
            <w:r w:rsidRPr="008D045F">
              <w:rPr>
                <w:rFonts w:asciiTheme="minorBidi" w:hAnsiTheme="minorBidi" w:hint="cs"/>
                <w:szCs w:val="22"/>
                <w:cs/>
              </w:rPr>
              <w:t xml:space="preserve">ตรวจสอบการทำงานของ </w:t>
            </w:r>
            <w:r w:rsidRPr="008D045F">
              <w:rPr>
                <w:rFonts w:asciiTheme="minorBidi" w:hAnsiTheme="minorBidi"/>
                <w:szCs w:val="22"/>
              </w:rPr>
              <w:t xml:space="preserve">VM </w:t>
            </w:r>
            <w:r w:rsidRPr="008D045F">
              <w:rPr>
                <w:rFonts w:asciiTheme="minorBidi" w:hAnsiTheme="minorBidi" w:hint="cs"/>
                <w:szCs w:val="22"/>
                <w:cs/>
              </w:rPr>
              <w:t xml:space="preserve">ในส่วนของ </w:t>
            </w:r>
            <w:r w:rsidRPr="008D045F">
              <w:rPr>
                <w:rFonts w:asciiTheme="minorBidi" w:hAnsiTheme="minorBidi"/>
                <w:szCs w:val="22"/>
              </w:rPr>
              <w:t>CPU</w:t>
            </w:r>
            <w:r w:rsidRPr="008D045F">
              <w:rPr>
                <w:rFonts w:asciiTheme="minorBidi" w:hAnsiTheme="minorBidi" w:cs="Cordia New"/>
                <w:szCs w:val="22"/>
                <w:cs/>
              </w:rPr>
              <w:t>/</w:t>
            </w:r>
            <w:r w:rsidRPr="008D045F">
              <w:rPr>
                <w:rFonts w:asciiTheme="minorBidi" w:hAnsiTheme="minorBidi"/>
                <w:szCs w:val="22"/>
              </w:rPr>
              <w:t>Memory</w:t>
            </w:r>
            <w:r w:rsidRPr="008D045F">
              <w:rPr>
                <w:rFonts w:asciiTheme="minorBidi" w:hAnsiTheme="minorBidi" w:cs="Cordia New"/>
                <w:szCs w:val="22"/>
                <w:cs/>
              </w:rPr>
              <w:t>/</w:t>
            </w:r>
            <w:r w:rsidRPr="008D045F">
              <w:rPr>
                <w:rFonts w:asciiTheme="minorBidi" w:hAnsiTheme="minorBidi"/>
                <w:szCs w:val="22"/>
              </w:rPr>
              <w:t>Disk</w:t>
            </w:r>
            <w:r w:rsidRPr="008D045F">
              <w:rPr>
                <w:rFonts w:asciiTheme="minorBidi" w:hAnsiTheme="minorBidi" w:cs="Cordia New"/>
                <w:szCs w:val="22"/>
                <w:cs/>
              </w:rPr>
              <w:t>/</w:t>
            </w:r>
            <w:r w:rsidRPr="008D045F">
              <w:rPr>
                <w:rFonts w:asciiTheme="minorBidi" w:hAnsiTheme="minorBidi"/>
                <w:szCs w:val="22"/>
              </w:rPr>
              <w:t xml:space="preserve">Network </w:t>
            </w:r>
            <w:r w:rsidRPr="008D045F">
              <w:rPr>
                <w:rFonts w:asciiTheme="minorBidi" w:hAnsiTheme="minorBidi" w:hint="cs"/>
                <w:szCs w:val="22"/>
                <w:cs/>
              </w:rPr>
              <w:t>เป็นต้น</w:t>
            </w:r>
          </w:p>
        </w:tc>
        <w:tc>
          <w:tcPr>
            <w:tcW w:w="2410" w:type="dxa"/>
          </w:tcPr>
          <w:p w:rsidR="008D045F" w:rsidRPr="008D045F" w:rsidRDefault="004938D9" w:rsidP="006279DC">
            <w:pPr>
              <w:jc w:val="center"/>
              <w:rPr>
                <w:rFonts w:asciiTheme="minorBidi" w:hAnsiTheme="minorBidi"/>
                <w:szCs w:val="22"/>
              </w:rPr>
            </w:pPr>
            <w:hyperlink r:id="rId9" w:anchor="pdfviewer" w:history="1">
              <w:r w:rsidR="008D045F" w:rsidRPr="008D045F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  <w:tr w:rsidR="004F3E45" w:rsidRPr="00617208" w:rsidTr="00B60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48" w:type="dxa"/>
          </w:tcPr>
          <w:p w:rsidR="004F3E45" w:rsidRPr="002A6F75" w:rsidRDefault="004F3E45" w:rsidP="004F3E45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2A6F75">
              <w:rPr>
                <w:rFonts w:ascii="Cordia New" w:hAnsi="Cordia New"/>
                <w:cs/>
              </w:rPr>
              <w:t xml:space="preserve">คู่มือการใช้งาน </w:t>
            </w:r>
            <w:proofErr w:type="spellStart"/>
            <w:r w:rsidRPr="002A6F75">
              <w:rPr>
                <w:rFonts w:ascii="Cordia New" w:hAnsi="Cordia New"/>
                <w:szCs w:val="22"/>
              </w:rPr>
              <w:t>Crowdstrike</w:t>
            </w:r>
            <w:proofErr w:type="spellEnd"/>
            <w:r w:rsidRPr="002A6F75">
              <w:rPr>
                <w:rFonts w:ascii="Cordia New" w:hAnsi="Cordia New"/>
                <w:szCs w:val="22"/>
              </w:rPr>
              <w:t> </w:t>
            </w:r>
          </w:p>
        </w:tc>
        <w:tc>
          <w:tcPr>
            <w:tcW w:w="9502" w:type="dxa"/>
          </w:tcPr>
          <w:p w:rsidR="004F3E45" w:rsidRPr="00360195" w:rsidRDefault="004F3E45" w:rsidP="004F3E45">
            <w:pPr>
              <w:spacing w:beforeAutospacing="1" w:afterAutospacing="1"/>
              <w:textAlignment w:val="baseline"/>
              <w:rPr>
                <w:rFonts w:ascii="Cordia New" w:hAnsi="Cordia New"/>
                <w:szCs w:val="22"/>
              </w:rPr>
            </w:pPr>
            <w:r w:rsidRPr="002A6F75">
              <w:rPr>
                <w:rFonts w:ascii="Cordia New" w:hAnsi="Cordia New"/>
                <w:cs/>
              </w:rPr>
              <w:t xml:space="preserve">หากมีการ </w:t>
            </w:r>
            <w:r w:rsidRPr="002A6F75">
              <w:rPr>
                <w:rFonts w:ascii="Cordia New" w:hAnsi="Cordia New"/>
                <w:szCs w:val="22"/>
              </w:rPr>
              <w:t xml:space="preserve">order </w:t>
            </w:r>
            <w:proofErr w:type="spellStart"/>
            <w:r w:rsidRPr="002A6F75">
              <w:rPr>
                <w:rFonts w:ascii="Cordia New" w:hAnsi="Cordia New"/>
                <w:szCs w:val="22"/>
              </w:rPr>
              <w:t>crowdstrike</w:t>
            </w:r>
            <w:proofErr w:type="spellEnd"/>
            <w:r w:rsidRPr="002A6F75">
              <w:rPr>
                <w:rFonts w:ascii="Cordia New" w:hAnsi="Cordia New"/>
                <w:szCs w:val="22"/>
              </w:rPr>
              <w:t xml:space="preserve"> </w:t>
            </w:r>
            <w:r w:rsidRPr="002A6F75">
              <w:rPr>
                <w:rFonts w:ascii="Cordia New" w:hAnsi="Cordia New"/>
                <w:cs/>
              </w:rPr>
              <w:t xml:space="preserve">ภายใน </w:t>
            </w:r>
            <w:r w:rsidRPr="002A6F75">
              <w:rPr>
                <w:rFonts w:ascii="Cordia New" w:hAnsi="Cordia New"/>
                <w:szCs w:val="22"/>
              </w:rPr>
              <w:t xml:space="preserve">3 </w:t>
            </w:r>
            <w:r w:rsidRPr="002A6F75">
              <w:rPr>
                <w:rFonts w:ascii="Cordia New" w:hAnsi="Cordia New"/>
                <w:cs/>
              </w:rPr>
              <w:t xml:space="preserve">วันทำการหลังจากขึ้น </w:t>
            </w:r>
            <w:r w:rsidRPr="002A6F75">
              <w:rPr>
                <w:rFonts w:ascii="Cordia New" w:hAnsi="Cordia New"/>
                <w:szCs w:val="22"/>
              </w:rPr>
              <w:t xml:space="preserve">Production </w:t>
            </w:r>
            <w:r w:rsidRPr="002A6F75">
              <w:rPr>
                <w:rFonts w:ascii="Cordia New" w:hAnsi="Cordia New"/>
                <w:cs/>
              </w:rPr>
              <w:t xml:space="preserve">จะมี </w:t>
            </w:r>
            <w:r w:rsidRPr="002A6F75">
              <w:rPr>
                <w:rFonts w:ascii="Cordia New" w:hAnsi="Cordia New"/>
                <w:szCs w:val="22"/>
              </w:rPr>
              <w:t xml:space="preserve">email </w:t>
            </w:r>
            <w:r w:rsidRPr="002A6F75">
              <w:rPr>
                <w:rFonts w:ascii="Cordia New" w:hAnsi="Cordia New"/>
                <w:cs/>
              </w:rPr>
              <w:t xml:space="preserve">จากระบบส่งไปเพื่อ </w:t>
            </w:r>
            <w:r w:rsidRPr="002A6F75">
              <w:rPr>
                <w:rFonts w:ascii="Cordia New" w:hAnsi="Cordia New"/>
                <w:szCs w:val="22"/>
              </w:rPr>
              <w:t xml:space="preserve">activate account </w:t>
            </w:r>
            <w:r w:rsidRPr="002A6F75">
              <w:rPr>
                <w:rFonts w:ascii="Cordia New" w:hAnsi="Cordia New"/>
                <w:cs/>
              </w:rPr>
              <w:t xml:space="preserve">หลังจาก </w:t>
            </w:r>
            <w:r w:rsidRPr="002A6F75">
              <w:rPr>
                <w:rFonts w:ascii="Cordia New" w:hAnsi="Cordia New"/>
                <w:szCs w:val="22"/>
              </w:rPr>
              <w:t xml:space="preserve">activate account </w:t>
            </w:r>
            <w:r w:rsidRPr="002A6F75">
              <w:rPr>
                <w:rFonts w:ascii="Cordia New" w:hAnsi="Cordia New"/>
                <w:cs/>
              </w:rPr>
              <w:t xml:space="preserve">จะสามารถดำเนิน </w:t>
            </w:r>
            <w:r w:rsidRPr="002A6F75">
              <w:rPr>
                <w:rFonts w:ascii="Cordia New" w:hAnsi="Cordia New"/>
                <w:szCs w:val="22"/>
              </w:rPr>
              <w:t xml:space="preserve">install agent </w:t>
            </w:r>
            <w:r w:rsidRPr="002A6F75">
              <w:rPr>
                <w:rFonts w:ascii="Cordia New" w:hAnsi="Cordia New"/>
                <w:cs/>
              </w:rPr>
              <w:t xml:space="preserve">และ </w:t>
            </w:r>
            <w:r w:rsidRPr="002A6F75">
              <w:rPr>
                <w:rFonts w:ascii="Cordia New" w:hAnsi="Cordia New"/>
                <w:szCs w:val="22"/>
              </w:rPr>
              <w:t xml:space="preserve">manage policy </w:t>
            </w:r>
            <w:r w:rsidRPr="002A6F75">
              <w:rPr>
                <w:rFonts w:ascii="Cordia New" w:hAnsi="Cordia New"/>
                <w:cs/>
              </w:rPr>
              <w:t>ได้ตามคู่มือ ดังนี้</w:t>
            </w:r>
            <w:r w:rsidRPr="002A6F75">
              <w:rPr>
                <w:rFonts w:ascii="Cordia New" w:hAnsi="Cordia New"/>
                <w:b/>
                <w:bCs/>
                <w:szCs w:val="22"/>
              </w:rPr>
              <w:t> </w:t>
            </w: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br/>
            </w:r>
            <w:r w:rsidRPr="002A6F75">
              <w:rPr>
                <w:rFonts w:ascii="Cordia New" w:hAnsi="Cordia New"/>
                <w:szCs w:val="22"/>
              </w:rPr>
              <w:t>Install agent</w:t>
            </w:r>
            <w:r>
              <w:rPr>
                <w:rFonts w:ascii="Cordia New" w:hAnsi="Cordia New"/>
                <w:szCs w:val="22"/>
                <w:cs/>
              </w:rPr>
              <w:t>:</w:t>
            </w:r>
            <w:r w:rsidRPr="002A6F75">
              <w:rPr>
                <w:rFonts w:ascii="Cordia New" w:hAnsi="Cordia New"/>
                <w:szCs w:val="22"/>
                <w:cs/>
              </w:rPr>
              <w:t xml:space="preserve"> </w:t>
            </w:r>
            <w:hyperlink r:id="rId10" w:history="1"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https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://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www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dell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com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support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kbdoc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en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th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000126124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how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to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install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crowdstrike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falcon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sensor</w:t>
              </w:r>
            </w:hyperlink>
            <w:r>
              <w:rPr>
                <w:rFonts w:ascii="Cordia New" w:hAnsi="Cordia New"/>
                <w:szCs w:val="22"/>
                <w:cs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br/>
            </w:r>
            <w:r w:rsidRPr="002A6F75">
              <w:rPr>
                <w:rFonts w:ascii="Cordia New" w:hAnsi="Cordia New"/>
                <w:szCs w:val="22"/>
              </w:rPr>
              <w:t>policy</w:t>
            </w:r>
            <w:r>
              <w:rPr>
                <w:rFonts w:ascii="Cordia New" w:hAnsi="Cordia New"/>
                <w:szCs w:val="22"/>
              </w:rPr>
              <w:t xml:space="preserve"> management</w:t>
            </w:r>
            <w:r>
              <w:rPr>
                <w:rFonts w:ascii="Cordia New" w:hAnsi="Cordia New"/>
                <w:szCs w:val="22"/>
                <w:cs/>
              </w:rPr>
              <w:t>:</w:t>
            </w:r>
            <w:r w:rsidRPr="002A6F75">
              <w:rPr>
                <w:rFonts w:ascii="Cordia New" w:hAnsi="Cordia New"/>
                <w:szCs w:val="22"/>
              </w:rPr>
              <w:t xml:space="preserve">  </w:t>
            </w:r>
            <w:hyperlink r:id="rId11" w:history="1"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https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://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answers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uillinois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edu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illinois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page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php?id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=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93996</w:t>
              </w:r>
            </w:hyperlink>
            <w:r>
              <w:rPr>
                <w:rFonts w:ascii="Cordia New" w:hAnsi="Cordia New"/>
                <w:szCs w:val="22"/>
                <w:cs/>
              </w:rPr>
              <w:t xml:space="preserve"> </w:t>
            </w:r>
            <w:r>
              <w:rPr>
                <w:rFonts w:ascii="Cordia New" w:hAnsi="Cordia New"/>
                <w:szCs w:val="22"/>
              </w:rPr>
              <w:br/>
            </w:r>
            <w:r w:rsidRPr="00360195">
              <w:rPr>
                <w:rFonts w:ascii="Cordia New" w:hAnsi="Cordia New"/>
                <w:szCs w:val="22"/>
              </w:rPr>
              <w:t xml:space="preserve">How to Add </w:t>
            </w:r>
            <w:proofErr w:type="spellStart"/>
            <w:r w:rsidRPr="00360195">
              <w:rPr>
                <w:rFonts w:ascii="Cordia New" w:hAnsi="Cordia New"/>
                <w:szCs w:val="22"/>
              </w:rPr>
              <w:t>CrowdStrike</w:t>
            </w:r>
            <w:proofErr w:type="spellEnd"/>
            <w:r w:rsidRPr="00360195">
              <w:rPr>
                <w:rFonts w:ascii="Cordia New" w:hAnsi="Cordia New"/>
                <w:szCs w:val="22"/>
              </w:rPr>
              <w:t xml:space="preserve"> Falcon Console Administrators</w:t>
            </w:r>
            <w:r>
              <w:rPr>
                <w:rFonts w:ascii="Cordia New" w:hAnsi="Cordia New"/>
                <w:szCs w:val="22"/>
                <w:cs/>
              </w:rPr>
              <w:t xml:space="preserve">: </w:t>
            </w:r>
            <w:r>
              <w:fldChar w:fldCharType="begin"/>
            </w:r>
            <w:r>
              <w:instrText xml:space="preserve"> HYPERLINK "https://www.dell.com/support/kbdoc/en-th/000130804/how-to-add-crowdstrike-falcon-console-administrators" </w:instrText>
            </w:r>
            <w:r>
              <w:fldChar w:fldCharType="separate"/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https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://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www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.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dell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.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com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/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support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/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kbdoc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/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en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-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th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/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000130804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/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how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-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to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-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add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-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crowdstrike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-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falcon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-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console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-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administrators</w:t>
            </w:r>
            <w:r>
              <w:fldChar w:fldCharType="end"/>
            </w:r>
            <w:r>
              <w:rPr>
                <w:rFonts w:ascii="Cordia New" w:hAnsi="Cordia New"/>
                <w:szCs w:val="22"/>
                <w:cs/>
              </w:rPr>
              <w:t xml:space="preserve"> </w:t>
            </w:r>
            <w:r>
              <w:rPr>
                <w:rFonts w:ascii="Cordia New" w:hAnsi="Cordia New"/>
                <w:szCs w:val="22"/>
              </w:rPr>
              <w:br/>
              <w:t xml:space="preserve">More guide from </w:t>
            </w:r>
            <w:proofErr w:type="spellStart"/>
            <w:r>
              <w:rPr>
                <w:rFonts w:ascii="Cordia New" w:hAnsi="Cordia New"/>
                <w:szCs w:val="22"/>
              </w:rPr>
              <w:t>Crowdstrike</w:t>
            </w:r>
            <w:proofErr w:type="spellEnd"/>
            <w:r>
              <w:rPr>
                <w:rFonts w:ascii="Cordia New" w:hAnsi="Cordia New"/>
                <w:szCs w:val="22"/>
              </w:rPr>
              <w:t xml:space="preserve"> official </w:t>
            </w:r>
            <w:hyperlink r:id="rId12" w:history="1"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https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://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falcon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us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2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crowdstrike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com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documentation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</w:hyperlink>
            <w:r>
              <w:rPr>
                <w:rFonts w:ascii="Cordia New" w:hAnsi="Cordia New"/>
                <w:szCs w:val="22"/>
                <w:cs/>
              </w:rPr>
              <w:t xml:space="preserve"> </w:t>
            </w:r>
          </w:p>
        </w:tc>
        <w:tc>
          <w:tcPr>
            <w:tcW w:w="2410" w:type="dxa"/>
          </w:tcPr>
          <w:p w:rsidR="004F3E45" w:rsidRPr="002A6F75" w:rsidRDefault="004F3E45" w:rsidP="004F3E45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2A6F75">
              <w:rPr>
                <w:rFonts w:ascii="Calibri" w:hAnsi="Calibri" w:cs="Calibri"/>
                <w:szCs w:val="22"/>
              </w:rPr>
              <w:t> </w:t>
            </w:r>
          </w:p>
        </w:tc>
      </w:tr>
      <w:tr w:rsidR="00DB234C" w:rsidRPr="00617208" w:rsidTr="00B60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460" w:type="dxa"/>
            <w:gridSpan w:val="3"/>
          </w:tcPr>
          <w:p w:rsidR="00DB234C" w:rsidRDefault="00DB234C" w:rsidP="006D679C">
            <w:pPr>
              <w:jc w:val="center"/>
            </w:pPr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  <w:cs/>
              </w:rPr>
              <w:t xml:space="preserve">** หมายเหตุ ในช่วงระยะเวลา </w:t>
            </w:r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</w:rPr>
              <w:t xml:space="preserve">POC Virtual Machine </w:t>
            </w:r>
            <w:r>
              <w:rPr>
                <w:rFonts w:ascii="TH Sarabun New" w:hAnsi="TH Sarabun New" w:cs="TH Sarabun New" w:hint="cs"/>
                <w:b/>
                <w:bCs/>
                <w:color w:val="FF0000"/>
                <w:sz w:val="24"/>
                <w:szCs w:val="24"/>
                <w:cs/>
              </w:rPr>
              <w:t xml:space="preserve">จะไม่ได้ทำการ </w:t>
            </w:r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</w:rPr>
              <w:t>Backup</w:t>
            </w:r>
          </w:p>
        </w:tc>
      </w:tr>
    </w:tbl>
    <w:p w:rsidR="00251D1F" w:rsidRDefault="00251D1F" w:rsidP="0033674C">
      <w:pPr>
        <w:spacing w:after="0"/>
        <w:rPr>
          <w:rFonts w:asciiTheme="minorBidi" w:hAnsiTheme="minorBidi"/>
          <w:b/>
          <w:bCs/>
          <w:szCs w:val="22"/>
        </w:rPr>
      </w:pPr>
    </w:p>
    <w:p w:rsidR="00FB7102" w:rsidRDefault="00FB7102" w:rsidP="0033674C">
      <w:pPr>
        <w:spacing w:after="0"/>
        <w:rPr>
          <w:rFonts w:asciiTheme="minorBidi" w:hAnsiTheme="minorBidi"/>
          <w:b/>
          <w:bCs/>
          <w:szCs w:val="22"/>
        </w:rPr>
      </w:pPr>
    </w:p>
    <w:p w:rsidR="009B5114" w:rsidRDefault="009B5114" w:rsidP="0033674C">
      <w:pPr>
        <w:spacing w:after="0"/>
        <w:rPr>
          <w:rFonts w:asciiTheme="minorBidi" w:hAnsiTheme="minorBidi"/>
          <w:b/>
          <w:bCs/>
          <w:szCs w:val="22"/>
        </w:rPr>
      </w:pPr>
      <w:bookmarkStart w:id="18" w:name="_GoBack"/>
      <w:bookmarkEnd w:id="18"/>
    </w:p>
    <w:sectPr w:rsidR="009B5114" w:rsidSect="00564AB2">
      <w:headerReference w:type="default" r:id="rId13"/>
      <w:footerReference w:type="default" r:id="rId14"/>
      <w:pgSz w:w="16838" w:h="11906" w:orient="landscape"/>
      <w:pgMar w:top="460" w:right="1440" w:bottom="1134" w:left="1440" w:header="427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8D9" w:rsidRDefault="004938D9" w:rsidP="004F7B1D">
      <w:pPr>
        <w:spacing w:after="0" w:line="240" w:lineRule="auto"/>
      </w:pPr>
      <w:r>
        <w:separator/>
      </w:r>
    </w:p>
  </w:endnote>
  <w:endnote w:type="continuationSeparator" w:id="0">
    <w:p w:rsidR="004938D9" w:rsidRDefault="004938D9" w:rsidP="004F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bookmarkStart w:id="19" w:name="OLE_LINK22"/>
    <w:bookmarkStart w:id="20" w:name="OLE_LINK23"/>
    <w:r w:rsidRPr="001B0E60">
      <w:rPr>
        <w:rFonts w:cstheme="minorHAnsi"/>
        <w:b/>
        <w:bCs/>
        <w:sz w:val="24"/>
        <w:szCs w:val="24"/>
      </w:rPr>
      <w:sym w:font="Wingdings" w:char="F03A"/>
    </w:r>
    <w:r w:rsidRPr="001B0E60">
      <w:rPr>
        <w:rFonts w:cstheme="minorHAnsi"/>
        <w:sz w:val="20"/>
        <w:szCs w:val="20"/>
      </w:rPr>
      <w:t xml:space="preserve">NOC &amp; Technical Support 24x7 </w:t>
    </w:r>
  </w:p>
  <w:p w:rsidR="001B0E60" w:rsidRP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r w:rsidRPr="001B0E60">
      <w:rPr>
        <w:rFonts w:cstheme="minorHAnsi"/>
        <w:sz w:val="20"/>
        <w:szCs w:val="20"/>
      </w:rPr>
      <w:t>Hot Line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r w:rsidRPr="001B0E60">
      <w:rPr>
        <w:rFonts w:cstheme="minorHAnsi"/>
        <w:color w:val="4472C4" w:themeColor="accent5"/>
        <w:sz w:val="20"/>
        <w:szCs w:val="20"/>
      </w:rPr>
      <w:t>02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020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3606</w:t>
    </w:r>
    <w:r w:rsidRPr="001B0E60">
      <w:rPr>
        <w:color w:val="4472C4" w:themeColor="accent5"/>
        <w:sz w:val="20"/>
        <w:szCs w:val="20"/>
      </w:rPr>
      <w:t>, 095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207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8496</w:t>
    </w:r>
    <w:r w:rsidRPr="001B0E60">
      <w:rPr>
        <w:rFonts w:cstheme="minorHAnsi"/>
        <w:sz w:val="20"/>
        <w:szCs w:val="20"/>
      </w:rPr>
      <w:t>Email Address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hyperlink r:id="rId1" w:history="1">
      <w:r w:rsidRPr="000052C9">
        <w:rPr>
          <w:rStyle w:val="Hyperlink"/>
          <w:rFonts w:cstheme="minorHAnsi"/>
          <w:sz w:val="20"/>
          <w:szCs w:val="20"/>
        </w:rPr>
        <w:t>cloudsupport@sisthai</w:t>
      </w:r>
      <w:r w:rsidRPr="000052C9">
        <w:rPr>
          <w:rStyle w:val="Hyperlink"/>
          <w:rFonts w:cs="Angsana New"/>
          <w:sz w:val="20"/>
          <w:szCs w:val="20"/>
          <w:cs/>
        </w:rPr>
        <w:t>.</w:t>
      </w:r>
      <w:r w:rsidRPr="000052C9">
        <w:rPr>
          <w:rStyle w:val="Hyperlink"/>
          <w:rFonts w:cs="Angsana New"/>
          <w:sz w:val="20"/>
          <w:szCs w:val="20"/>
        </w:rPr>
        <w:t>com</w:t>
      </w:r>
    </w:hyperlink>
    <w:bookmarkEnd w:id="19"/>
    <w:bookmarkEnd w:id="2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8D9" w:rsidRDefault="004938D9" w:rsidP="004F7B1D">
      <w:pPr>
        <w:spacing w:after="0" w:line="240" w:lineRule="auto"/>
      </w:pPr>
      <w:r>
        <w:separator/>
      </w:r>
    </w:p>
  </w:footnote>
  <w:footnote w:type="continuationSeparator" w:id="0">
    <w:p w:rsidR="004938D9" w:rsidRDefault="004938D9" w:rsidP="004F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1567264"/>
      <w:docPartObj>
        <w:docPartGallery w:val="Page Numbers (Top of Page)"/>
        <w:docPartUnique/>
      </w:docPartObj>
    </w:sdtPr>
    <w:sdtEndPr/>
    <w:sdtContent>
      <w:p w:rsidR="0093105C" w:rsidRDefault="00564AB2">
        <w:pPr>
          <w:pStyle w:val="Header"/>
          <w:jc w:val="right"/>
        </w:pPr>
        <w:r>
          <w:rPr>
            <w:rFonts w:hint="cs"/>
            <w:cs/>
          </w:rPr>
          <w:t>หน้า</w:t>
        </w:r>
        <w:r w:rsidR="00343906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PAGE </w:instrText>
        </w:r>
        <w:r w:rsidR="00343906">
          <w:rPr>
            <w:b/>
            <w:bCs/>
            <w:sz w:val="24"/>
            <w:szCs w:val="24"/>
          </w:rPr>
          <w:fldChar w:fldCharType="separate"/>
        </w:r>
        <w:r w:rsidR="004F3E45">
          <w:rPr>
            <w:b/>
            <w:bCs/>
            <w:noProof/>
          </w:rPr>
          <w:t>2</w:t>
        </w:r>
        <w:r w:rsidR="00343906">
          <w:rPr>
            <w:b/>
            <w:bCs/>
            <w:sz w:val="24"/>
            <w:szCs w:val="24"/>
          </w:rPr>
          <w:fldChar w:fldCharType="end"/>
        </w:r>
        <w:r>
          <w:rPr>
            <w:rFonts w:cs="Angsana New"/>
            <w:szCs w:val="22"/>
            <w:cs/>
          </w:rPr>
          <w:t xml:space="preserve"> /</w:t>
        </w:r>
        <w:r w:rsidR="00343906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NUMPAGES  </w:instrText>
        </w:r>
        <w:r w:rsidR="00343906">
          <w:rPr>
            <w:b/>
            <w:bCs/>
            <w:sz w:val="24"/>
            <w:szCs w:val="24"/>
          </w:rPr>
          <w:fldChar w:fldCharType="separate"/>
        </w:r>
        <w:r w:rsidR="004F3E45">
          <w:rPr>
            <w:b/>
            <w:bCs/>
            <w:noProof/>
          </w:rPr>
          <w:t>2</w:t>
        </w:r>
        <w:r w:rsidR="00343906">
          <w:rPr>
            <w:b/>
            <w:bCs/>
            <w:sz w:val="24"/>
            <w:szCs w:val="24"/>
          </w:rPr>
          <w:fldChar w:fldCharType="end"/>
        </w:r>
      </w:p>
    </w:sdtContent>
  </w:sdt>
  <w:p w:rsidR="004F7B1D" w:rsidRDefault="004F7B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F15"/>
    <w:rsid w:val="00035F01"/>
    <w:rsid w:val="00047CE2"/>
    <w:rsid w:val="0006018C"/>
    <w:rsid w:val="0006066B"/>
    <w:rsid w:val="00092D6D"/>
    <w:rsid w:val="000C5988"/>
    <w:rsid w:val="000D2DF8"/>
    <w:rsid w:val="00105288"/>
    <w:rsid w:val="00110750"/>
    <w:rsid w:val="00124F07"/>
    <w:rsid w:val="001363A6"/>
    <w:rsid w:val="0016668D"/>
    <w:rsid w:val="001763B2"/>
    <w:rsid w:val="0018595B"/>
    <w:rsid w:val="0019224D"/>
    <w:rsid w:val="001A3EB9"/>
    <w:rsid w:val="001A6A3A"/>
    <w:rsid w:val="001B0E60"/>
    <w:rsid w:val="001D6923"/>
    <w:rsid w:val="001D7F7A"/>
    <w:rsid w:val="00251D1F"/>
    <w:rsid w:val="00253078"/>
    <w:rsid w:val="002825F4"/>
    <w:rsid w:val="002E592E"/>
    <w:rsid w:val="002E74E2"/>
    <w:rsid w:val="00315DAF"/>
    <w:rsid w:val="00333A01"/>
    <w:rsid w:val="0033674C"/>
    <w:rsid w:val="00343906"/>
    <w:rsid w:val="003B5C8E"/>
    <w:rsid w:val="003D1401"/>
    <w:rsid w:val="003F460B"/>
    <w:rsid w:val="00412A66"/>
    <w:rsid w:val="00422245"/>
    <w:rsid w:val="004243D6"/>
    <w:rsid w:val="0043304E"/>
    <w:rsid w:val="00443176"/>
    <w:rsid w:val="00465A2C"/>
    <w:rsid w:val="00486462"/>
    <w:rsid w:val="004938D9"/>
    <w:rsid w:val="0049787C"/>
    <w:rsid w:val="004D4401"/>
    <w:rsid w:val="004F3E45"/>
    <w:rsid w:val="004F7B1D"/>
    <w:rsid w:val="00564AB2"/>
    <w:rsid w:val="00564C8E"/>
    <w:rsid w:val="005A1AF5"/>
    <w:rsid w:val="005C232D"/>
    <w:rsid w:val="005E4FDD"/>
    <w:rsid w:val="005E603C"/>
    <w:rsid w:val="005F40C8"/>
    <w:rsid w:val="00613D09"/>
    <w:rsid w:val="00617208"/>
    <w:rsid w:val="0063221F"/>
    <w:rsid w:val="00654B0F"/>
    <w:rsid w:val="0067697A"/>
    <w:rsid w:val="00676F2F"/>
    <w:rsid w:val="0069115C"/>
    <w:rsid w:val="006949C2"/>
    <w:rsid w:val="006B6C64"/>
    <w:rsid w:val="006D274F"/>
    <w:rsid w:val="0070717A"/>
    <w:rsid w:val="007264F9"/>
    <w:rsid w:val="00730884"/>
    <w:rsid w:val="00742813"/>
    <w:rsid w:val="007512A5"/>
    <w:rsid w:val="007713C5"/>
    <w:rsid w:val="007B1207"/>
    <w:rsid w:val="0084090B"/>
    <w:rsid w:val="00866369"/>
    <w:rsid w:val="008678A6"/>
    <w:rsid w:val="0088448F"/>
    <w:rsid w:val="008D045F"/>
    <w:rsid w:val="00910A3E"/>
    <w:rsid w:val="00920882"/>
    <w:rsid w:val="009223F9"/>
    <w:rsid w:val="0093105C"/>
    <w:rsid w:val="009618F7"/>
    <w:rsid w:val="00980252"/>
    <w:rsid w:val="00986617"/>
    <w:rsid w:val="009946C3"/>
    <w:rsid w:val="009B5114"/>
    <w:rsid w:val="009E0F81"/>
    <w:rsid w:val="009E36DE"/>
    <w:rsid w:val="009F5EA7"/>
    <w:rsid w:val="00A01239"/>
    <w:rsid w:val="00A2253E"/>
    <w:rsid w:val="00A46201"/>
    <w:rsid w:val="00A700BC"/>
    <w:rsid w:val="00AD529A"/>
    <w:rsid w:val="00B15809"/>
    <w:rsid w:val="00B26F15"/>
    <w:rsid w:val="00B31D03"/>
    <w:rsid w:val="00B34BD8"/>
    <w:rsid w:val="00B60667"/>
    <w:rsid w:val="00B71E14"/>
    <w:rsid w:val="00B87D62"/>
    <w:rsid w:val="00B94B0C"/>
    <w:rsid w:val="00BB50B0"/>
    <w:rsid w:val="00BF4ED9"/>
    <w:rsid w:val="00C063C4"/>
    <w:rsid w:val="00C26445"/>
    <w:rsid w:val="00C82F6A"/>
    <w:rsid w:val="00CA1FE5"/>
    <w:rsid w:val="00CA3412"/>
    <w:rsid w:val="00CB0FF1"/>
    <w:rsid w:val="00CE1A31"/>
    <w:rsid w:val="00CF4F0E"/>
    <w:rsid w:val="00D241DF"/>
    <w:rsid w:val="00D43073"/>
    <w:rsid w:val="00D64CEA"/>
    <w:rsid w:val="00D80177"/>
    <w:rsid w:val="00D81A04"/>
    <w:rsid w:val="00DB234C"/>
    <w:rsid w:val="00DB2E07"/>
    <w:rsid w:val="00DD07BF"/>
    <w:rsid w:val="00DF2D6E"/>
    <w:rsid w:val="00E3357D"/>
    <w:rsid w:val="00E70A55"/>
    <w:rsid w:val="00E75383"/>
    <w:rsid w:val="00E76612"/>
    <w:rsid w:val="00E81CE3"/>
    <w:rsid w:val="00E91DC8"/>
    <w:rsid w:val="00ED4179"/>
    <w:rsid w:val="00EE674D"/>
    <w:rsid w:val="00F3316F"/>
    <w:rsid w:val="00F55F79"/>
    <w:rsid w:val="00F82BD4"/>
    <w:rsid w:val="00F93BE3"/>
    <w:rsid w:val="00FB03E4"/>
    <w:rsid w:val="00FB7102"/>
    <w:rsid w:val="00FD0789"/>
    <w:rsid w:val="00FD43A2"/>
    <w:rsid w:val="00FE43C4"/>
    <w:rsid w:val="00FF1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8DEBA"/>
  <w15:docId w15:val="{C09A6CEB-F195-44AA-9C70-B933D4DB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D1F"/>
  </w:style>
  <w:style w:type="paragraph" w:styleId="Heading3">
    <w:name w:val="heading 3"/>
    <w:basedOn w:val="Normal"/>
    <w:link w:val="Heading3Char"/>
    <w:uiPriority w:val="9"/>
    <w:qFormat/>
    <w:rsid w:val="001763B2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1D"/>
  </w:style>
  <w:style w:type="paragraph" w:styleId="Footer">
    <w:name w:val="footer"/>
    <w:basedOn w:val="Normal"/>
    <w:link w:val="Foot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1D"/>
  </w:style>
  <w:style w:type="character" w:styleId="Hyperlink">
    <w:name w:val="Hyperlink"/>
    <w:basedOn w:val="DefaultParagraphFont"/>
    <w:uiPriority w:val="99"/>
    <w:unhideWhenUsed/>
    <w:rsid w:val="002825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45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63B2"/>
    <w:rPr>
      <w:rFonts w:ascii="Tahoma" w:eastAsia="Times New Roman" w:hAnsi="Tahoma" w:cs="Tahoma"/>
      <w:b/>
      <w:bCs/>
      <w:sz w:val="27"/>
      <w:szCs w:val="27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28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sabox.siscloudservices.com/index.php/s/5FXBRmPAM9rLXck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isabox.siscloudservices.com/index.php/s/SELCNo7f9TPtzD2" TargetMode="External"/><Relationship Id="rId12" Type="http://schemas.openxmlformats.org/officeDocument/2006/relationships/hyperlink" Target="https://falcon.us-2.crowdstrike.com/documentatio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nswers.uillinois.edu/illinois/page.php?id=93996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dell.com/support/kbdoc/en-th/000126124/how-to-install-crowdstrike-falcon-senso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isabox.siscloudservices.com/index.php/s/i5zEDKEqtZjckmD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oudsupport@sisthai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ython%20Project\Techdoc\SiS%20Cloud%20Techdoc%201103-xxx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SiS Cloud Techdoc 1103-xxxx</Template>
  <TotalTime>46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22</cp:revision>
  <cp:lastPrinted>2020-05-25T14:10:00Z</cp:lastPrinted>
  <dcterms:created xsi:type="dcterms:W3CDTF">2025-01-23T16:03:00Z</dcterms:created>
  <dcterms:modified xsi:type="dcterms:W3CDTF">2025-03-28T01:54:00Z</dcterms:modified>
</cp:coreProperties>
</file>