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5C232D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5C232D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>
              <w:rPr>
                <w:rFonts w:asciiTheme="minorBidi" w:hAnsiTheme="minorBidi"/>
                <w:szCs w:val="22"/>
              </w:rPr>
              <w:t>poc_end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D81577" w:rsidRDefault="00D81577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D81577">
        <w:rPr>
          <w:rFonts w:asciiTheme="minorBidi" w:hAnsiTheme="minorBidi"/>
          <w:b/>
          <w:bCs/>
          <w:sz w:val="28"/>
        </w:rPr>
        <w:t xml:space="preserve">Enterprise Cloud by </w:t>
      </w:r>
      <w:proofErr w:type="spellStart"/>
      <w:r w:rsidRPr="00D81577">
        <w:rPr>
          <w:rFonts w:asciiTheme="minorBidi" w:hAnsiTheme="minorBidi"/>
          <w:b/>
          <w:bCs/>
          <w:sz w:val="28"/>
        </w:rPr>
        <w:t>Nutanix</w:t>
      </w:r>
      <w:proofErr w:type="spellEnd"/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9787C">
        <w:rPr>
          <w:rFonts w:asciiTheme="minorBidi" w:hAnsiTheme="minorBidi"/>
          <w:b/>
          <w:bCs/>
          <w:color w:val="0070C0"/>
          <w:sz w:val="28"/>
        </w:rPr>
        <w:t>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proofErr w:type="spellEnd"/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D81577" w:rsidRPr="00D81577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D81577">
              <w:rPr>
                <w:rFonts w:asciiTheme="minorBidi" w:hAnsiTheme="minorBidi" w:cs="Cordia New"/>
                <w:szCs w:val="22"/>
                <w:cs/>
              </w:rPr>
              <w:t>(สร้าง/ลบ/</w:t>
            </w:r>
            <w:r w:rsidRPr="00D81577">
              <w:rPr>
                <w:rFonts w:asciiTheme="minorBidi" w:hAnsiTheme="minorBidi"/>
                <w:szCs w:val="22"/>
              </w:rPr>
              <w:t>Start/Stop/Reset/</w:t>
            </w:r>
            <w:r w:rsidRPr="00D81577">
              <w:rPr>
                <w:rFonts w:asciiTheme="minorBidi" w:hAnsiTheme="minorBidi" w:cs="Cordia New"/>
                <w:szCs w:val="22"/>
                <w:cs/>
              </w:rPr>
              <w:t xml:space="preserve">ปรับ </w:t>
            </w:r>
            <w:r w:rsidRPr="00D81577">
              <w:rPr>
                <w:rFonts w:asciiTheme="minorBidi" w:hAnsiTheme="minorBidi"/>
                <w:szCs w:val="22"/>
              </w:rPr>
              <w:t>Virtual Machine)</w:t>
            </w:r>
          </w:p>
        </w:tc>
        <w:tc>
          <w:tcPr>
            <w:tcW w:w="7093" w:type="dxa"/>
          </w:tcPr>
          <w:p w:rsidR="00D81577" w:rsidRPr="00D81577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เข้าใช้งานผ่าน 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Prism Central web portal</w:t>
            </w:r>
          </w:p>
          <w:p w:rsidR="00443176" w:rsidRPr="00A700BC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D81577">
              <w:rPr>
                <w:rFonts w:asciiTheme="minorBidi" w:hAnsiTheme="minorBidi"/>
                <w:color w:val="000000"/>
                <w:szCs w:val="22"/>
              </w:rPr>
              <w:t>https://ntnxcloud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2.</w:t>
            </w:r>
            <w:r w:rsidRPr="00D81577">
              <w:rPr>
                <w:rFonts w:asciiTheme="minorBidi" w:hAnsiTheme="minorBidi"/>
                <w:color w:val="000000"/>
                <w:szCs w:val="22"/>
              </w:rPr>
              <w:t>siscloudservices.com:</w:t>
            </w:r>
            <w:r w:rsidRPr="00D81577">
              <w:rPr>
                <w:rFonts w:asciiTheme="minorBidi" w:hAnsiTheme="minorBidi" w:cs="Cordia New"/>
                <w:color w:val="000000"/>
                <w:szCs w:val="22"/>
                <w:cs/>
              </w:rPr>
              <w:t>9440</w:t>
            </w:r>
          </w:p>
        </w:tc>
        <w:tc>
          <w:tcPr>
            <w:tcW w:w="2263" w:type="dxa"/>
          </w:tcPr>
          <w:p w:rsidR="00443176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D81577">
              <w:rPr>
                <w:rFonts w:asciiTheme="minorBidi" w:hAnsiTheme="minorBidi"/>
                <w:szCs w:val="22"/>
              </w:rPr>
              <w:t>admin@nutanix.com</w:t>
            </w:r>
          </w:p>
        </w:tc>
        <w:tc>
          <w:tcPr>
            <w:tcW w:w="1706" w:type="dxa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D81577" w:rsidRPr="00617208" w:rsidTr="00422245">
        <w:tc>
          <w:tcPr>
            <w:tcW w:w="3398" w:type="dxa"/>
          </w:tcPr>
          <w:p w:rsidR="00D81577" w:rsidRPr="00617208" w:rsidRDefault="00D81577" w:rsidP="00D81577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proofErr w:type="spellStart"/>
            <w:r>
              <w:rPr>
                <w:rFonts w:asciiTheme="minorBidi" w:hAnsiTheme="minorBidi"/>
                <w:szCs w:val="22"/>
              </w:rPr>
              <w:t>NSXEdge</w:t>
            </w:r>
            <w:proofErr w:type="spellEnd"/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D81577" w:rsidRPr="00617208" w:rsidRDefault="00D81577" w:rsidP="00D81577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D81577" w:rsidRPr="00617208" w:rsidRDefault="00D81577" w:rsidP="00D815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</w:tcPr>
          <w:p w:rsidR="00D81577" w:rsidRPr="00617208" w:rsidRDefault="00D81577" w:rsidP="00D81577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AE57F5" w:rsidRPr="00617208" w:rsidTr="00422245">
        <w:tc>
          <w:tcPr>
            <w:tcW w:w="3398" w:type="dxa"/>
          </w:tcPr>
          <w:p w:rsidR="00AE57F5" w:rsidRPr="00617208" w:rsidRDefault="00AE57F5" w:rsidP="00AE57F5">
            <w:pPr>
              <w:rPr>
                <w:rFonts w:asciiTheme="minorBidi" w:hAnsiTheme="minorBidi"/>
                <w:szCs w:val="22"/>
              </w:rPr>
            </w:pPr>
            <w:proofErr w:type="spellStart"/>
            <w:r w:rsidRPr="00067A3D">
              <w:rPr>
                <w:rFonts w:asciiTheme="minorBidi" w:hAnsiTheme="minorBidi"/>
                <w:szCs w:val="22"/>
              </w:rPr>
              <w:t>CrowdStrike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account email</w:t>
            </w:r>
          </w:p>
        </w:tc>
        <w:tc>
          <w:tcPr>
            <w:tcW w:w="11062" w:type="dxa"/>
            <w:gridSpan w:val="3"/>
          </w:tcPr>
          <w:p w:rsidR="00AE57F5" w:rsidRPr="002223E6" w:rsidRDefault="00AE57F5" w:rsidP="00AE57F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D81577" w:rsidRDefault="00D81577" w:rsidP="0093105C">
      <w:pPr>
        <w:spacing w:after="0"/>
        <w:rPr>
          <w:rFonts w:asciiTheme="minorBidi" w:hAnsiTheme="minorBidi"/>
          <w:szCs w:val="22"/>
        </w:rPr>
      </w:pPr>
    </w:p>
    <w:p w:rsidR="00AE57F5" w:rsidRDefault="00AE57F5" w:rsidP="0093105C">
      <w:pPr>
        <w:spacing w:after="0"/>
        <w:rPr>
          <w:rFonts w:asciiTheme="minorBidi" w:hAnsiTheme="minorBidi"/>
          <w:szCs w:val="22"/>
        </w:rPr>
      </w:pPr>
    </w:p>
    <w:p w:rsidR="00C9779C" w:rsidRPr="00333A01" w:rsidRDefault="00C9779C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3" w:name="OLE_LINK50"/>
            <w:bookmarkStart w:id="14" w:name="OLE_LINK51"/>
            <w:bookmarkStart w:id="15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D81577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rPr>
                <w:rFonts w:ascii="Cordia New" w:hAnsi="Cordia New" w:cs="Cordia New"/>
                <w:szCs w:val="22"/>
              </w:rPr>
            </w:pPr>
            <w:r w:rsidRPr="00D81577">
              <w:rPr>
                <w:rFonts w:ascii="Cordia New" w:hAnsi="Cordia New" w:cs="Cordia New"/>
                <w:szCs w:val="22"/>
                <w:cs/>
              </w:rPr>
              <w:t xml:space="preserve">บริหารจัดการ </w:t>
            </w:r>
            <w:r w:rsidRPr="00D81577">
              <w:rPr>
                <w:rFonts w:ascii="Cordia New" w:hAnsi="Cordia New" w:cs="Cordia New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00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คู่มือนี้จะแสดงการใช้งาน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Prism Central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(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Web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noBreakHyphen/>
              <w:t>based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) เพื่อจัดการ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 xml:space="preserve"> Virtual Data Center 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ดังนี้ สร้าง/ลบ/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Start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  <w:cs/>
              </w:rPr>
              <w:t>/</w:t>
            </w:r>
            <w:r w:rsidRPr="00D81577">
              <w:rPr>
                <w:rFonts w:ascii="Cordia New" w:hAnsi="Cordia New" w:cs="Cordia New"/>
                <w:color w:val="000000"/>
                <w:kern w:val="2"/>
                <w:szCs w:val="22"/>
              </w:rPr>
              <w:t>Stop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spacing w:line="251" w:lineRule="auto"/>
              <w:rPr>
                <w:rFonts w:ascii="Cordia New" w:hAnsi="Cordia New" w:cs="Cordia New"/>
                <w:color w:val="FF0000"/>
                <w:kern w:val="2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กรุณาเปลี่ยนและใช้รหัสผ่านแบบซับซ้อนสำหรับระบบปฏิบัติการใน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VM</w:t>
            </w:r>
          </w:p>
          <w:p w:rsidR="00D81577" w:rsidRPr="00D81577" w:rsidRDefault="00D81577" w:rsidP="00D8157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</w:tabs>
              <w:autoSpaceDE w:val="0"/>
              <w:autoSpaceDN w:val="0"/>
              <w:adjustRightInd w:val="0"/>
              <w:rPr>
                <w:rFonts w:ascii="Cordia New" w:hAnsi="Cordia New" w:cs="Cordia New"/>
                <w:color w:val="FF0000"/>
                <w:szCs w:val="22"/>
              </w:rPr>
            </w:pP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ลูกค้าที่อยู่ในสถานะ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POC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จะไม่มีการ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VM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หากท่านต้องการ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backup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สามารถติดต่อ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 sale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 xml:space="preserve">หรือ 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 xml:space="preserve">email </w:t>
            </w:r>
            <w:proofErr w:type="spellStart"/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cloud@sisthai</w:t>
            </w:r>
            <w:proofErr w:type="spellEnd"/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  <w:cs/>
              </w:rPr>
              <w:t>.</w:t>
            </w:r>
            <w:r w:rsidRPr="00D81577">
              <w:rPr>
                <w:rFonts w:ascii="Cordia New" w:hAnsi="Cordia New" w:cs="Cordia New"/>
                <w:color w:val="FF0000"/>
                <w:kern w:val="2"/>
                <w:szCs w:val="22"/>
              </w:rPr>
              <w:t>com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577" w:rsidRPr="00D81577" w:rsidRDefault="001C19A3" w:rsidP="00D81577">
            <w:pPr>
              <w:jc w:val="center"/>
              <w:rPr>
                <w:rFonts w:ascii="Cordia New" w:hAnsi="Cordia New" w:cs="Cordia New"/>
                <w:szCs w:val="22"/>
                <w:u w:val="single"/>
              </w:rPr>
            </w:pPr>
            <w:hyperlink r:id="rId7" w:history="1">
              <w:r w:rsidR="00D81577" w:rsidRPr="00D81577">
                <w:rPr>
                  <w:rStyle w:val="Hyperlink"/>
                  <w:rFonts w:ascii="Cordia New" w:hAnsi="Cordia New" w:cs="Cordia New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1C19A3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AE57F5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7F5" w:rsidRPr="002A6F75" w:rsidRDefault="00AE57F5" w:rsidP="00AE57F5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ordia New" w:hAnsi="Cordia New"/>
                <w:cs/>
              </w:rPr>
              <w:t xml:space="preserve">คู่มือการใช้งาน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> 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7F5" w:rsidRPr="00360195" w:rsidRDefault="00AE57F5" w:rsidP="00AE57F5">
            <w:pPr>
              <w:spacing w:beforeAutospacing="1" w:afterAutospacing="1"/>
              <w:textAlignment w:val="baseline"/>
              <w:rPr>
                <w:rFonts w:ascii="Cordia New" w:hAnsi="Cordia New"/>
                <w:szCs w:val="22"/>
              </w:rPr>
            </w:pPr>
            <w:r w:rsidRPr="002A6F75">
              <w:rPr>
                <w:rFonts w:ascii="Cordia New" w:hAnsi="Cordia New"/>
                <w:cs/>
              </w:rPr>
              <w:t xml:space="preserve">หากมีการ </w:t>
            </w:r>
            <w:r w:rsidRPr="002A6F75">
              <w:rPr>
                <w:rFonts w:ascii="Cordia New" w:hAnsi="Cordia New"/>
                <w:szCs w:val="22"/>
              </w:rPr>
              <w:t xml:space="preserve">order </w:t>
            </w:r>
            <w:proofErr w:type="spellStart"/>
            <w:r w:rsidRPr="002A6F7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2A6F75">
              <w:rPr>
                <w:rFonts w:ascii="Cordia New" w:hAnsi="Cordia New"/>
                <w:szCs w:val="22"/>
              </w:rPr>
              <w:t xml:space="preserve"> </w:t>
            </w:r>
            <w:r w:rsidRPr="002A6F75">
              <w:rPr>
                <w:rFonts w:ascii="Cordia New" w:hAnsi="Cordia New"/>
                <w:cs/>
              </w:rPr>
              <w:t xml:space="preserve">ภายใน </w:t>
            </w:r>
            <w:r w:rsidRPr="002A6F75">
              <w:rPr>
                <w:rFonts w:ascii="Cordia New" w:hAnsi="Cordia New"/>
                <w:szCs w:val="22"/>
              </w:rPr>
              <w:t xml:space="preserve">3 </w:t>
            </w:r>
            <w:r w:rsidRPr="002A6F75">
              <w:rPr>
                <w:rFonts w:ascii="Cordia New" w:hAnsi="Cordia New"/>
                <w:cs/>
              </w:rPr>
              <w:t xml:space="preserve">วันทำการหลังจากขึ้น </w:t>
            </w:r>
            <w:r w:rsidRPr="002A6F75">
              <w:rPr>
                <w:rFonts w:ascii="Cordia New" w:hAnsi="Cordia New"/>
                <w:szCs w:val="22"/>
              </w:rPr>
              <w:t xml:space="preserve">Production </w:t>
            </w:r>
            <w:r w:rsidRPr="002A6F75">
              <w:rPr>
                <w:rFonts w:ascii="Cordia New" w:hAnsi="Cordia New"/>
                <w:cs/>
              </w:rPr>
              <w:t xml:space="preserve">จะมี </w:t>
            </w:r>
            <w:r w:rsidRPr="002A6F75">
              <w:rPr>
                <w:rFonts w:ascii="Cordia New" w:hAnsi="Cordia New"/>
                <w:szCs w:val="22"/>
              </w:rPr>
              <w:t xml:space="preserve">email </w:t>
            </w:r>
            <w:r w:rsidRPr="002A6F75">
              <w:rPr>
                <w:rFonts w:ascii="Cordia New" w:hAnsi="Cordia New"/>
                <w:cs/>
              </w:rPr>
              <w:t xml:space="preserve">จากระบบส่งไปเพื่อ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หลังจาก </w:t>
            </w:r>
            <w:r w:rsidRPr="002A6F75">
              <w:rPr>
                <w:rFonts w:ascii="Cordia New" w:hAnsi="Cordia New"/>
                <w:szCs w:val="22"/>
              </w:rPr>
              <w:t xml:space="preserve">activate account </w:t>
            </w:r>
            <w:r w:rsidRPr="002A6F75">
              <w:rPr>
                <w:rFonts w:ascii="Cordia New" w:hAnsi="Cordia New"/>
                <w:cs/>
              </w:rPr>
              <w:t xml:space="preserve">จะสามารถดำเนิน </w:t>
            </w:r>
            <w:r w:rsidRPr="002A6F75">
              <w:rPr>
                <w:rFonts w:ascii="Cordia New" w:hAnsi="Cordia New"/>
                <w:szCs w:val="22"/>
              </w:rPr>
              <w:t xml:space="preserve">install agent </w:t>
            </w:r>
            <w:r w:rsidRPr="002A6F75">
              <w:rPr>
                <w:rFonts w:ascii="Cordia New" w:hAnsi="Cordia New"/>
                <w:cs/>
              </w:rPr>
              <w:t xml:space="preserve">และ </w:t>
            </w:r>
            <w:r w:rsidRPr="002A6F75">
              <w:rPr>
                <w:rFonts w:ascii="Cordia New" w:hAnsi="Cordia New"/>
                <w:szCs w:val="22"/>
              </w:rPr>
              <w:t xml:space="preserve">manage policy </w:t>
            </w:r>
            <w:r w:rsidRPr="002A6F75">
              <w:rPr>
                <w:rFonts w:ascii="Cordia New" w:hAnsi="Cordia New"/>
                <w:cs/>
              </w:rPr>
              <w:t>ได้ตามคู่มือ ดังนี้</w:t>
            </w:r>
            <w:r w:rsidRPr="002A6F75">
              <w:rPr>
                <w:rFonts w:ascii="Cordia New" w:hAnsi="Cordia New"/>
                <w:b/>
                <w:bCs/>
                <w:szCs w:val="22"/>
              </w:rPr>
              <w:t> 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Install agent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  <w:cs/>
              </w:rPr>
              <w:t xml:space="preserve"> </w:t>
            </w:r>
            <w:hyperlink r:id="rId9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www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dell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support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kbdoc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th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000126124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how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to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install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sensor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br/>
            </w:r>
            <w:r w:rsidRPr="002A6F75">
              <w:rPr>
                <w:rFonts w:ascii="Cordia New" w:hAnsi="Cordia New"/>
                <w:szCs w:val="22"/>
              </w:rPr>
              <w:t>policy</w:t>
            </w:r>
            <w:r>
              <w:rPr>
                <w:rFonts w:ascii="Cordia New" w:hAnsi="Cordia New"/>
                <w:szCs w:val="22"/>
              </w:rPr>
              <w:t xml:space="preserve"> management</w:t>
            </w:r>
            <w:r>
              <w:rPr>
                <w:rFonts w:ascii="Cordia New" w:hAnsi="Cordia New"/>
                <w:szCs w:val="22"/>
                <w:cs/>
              </w:rPr>
              <w:t>:</w:t>
            </w:r>
            <w:r w:rsidRPr="002A6F75">
              <w:rPr>
                <w:rFonts w:ascii="Cordia New" w:hAnsi="Cordia New"/>
                <w:szCs w:val="22"/>
              </w:rPr>
              <w:t xml:space="preserve">  </w:t>
            </w:r>
            <w:hyperlink r:id="rId10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answers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edu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illinois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page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php?id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=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93996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</w:r>
            <w:r w:rsidRPr="00360195">
              <w:rPr>
                <w:rFonts w:ascii="Cordia New" w:hAnsi="Cordia New"/>
                <w:szCs w:val="22"/>
              </w:rPr>
              <w:t xml:space="preserve">How to Add </w:t>
            </w:r>
            <w:proofErr w:type="spellStart"/>
            <w:r w:rsidRPr="00360195">
              <w:rPr>
                <w:rFonts w:ascii="Cordia New" w:hAnsi="Cordia New"/>
                <w:szCs w:val="22"/>
              </w:rPr>
              <w:t>CrowdStrike</w:t>
            </w:r>
            <w:proofErr w:type="spellEnd"/>
            <w:r w:rsidRPr="00360195">
              <w:rPr>
                <w:rFonts w:ascii="Cordia New" w:hAnsi="Cordia New"/>
                <w:szCs w:val="22"/>
              </w:rPr>
              <w:t xml:space="preserve"> Falcon Console Administrators</w:t>
            </w:r>
            <w:r>
              <w:rPr>
                <w:rFonts w:ascii="Cordia New" w:hAnsi="Cordia New"/>
                <w:szCs w:val="22"/>
                <w:cs/>
              </w:rPr>
              <w:t xml:space="preserve">: </w:t>
            </w:r>
            <w:r>
              <w:fldChar w:fldCharType="begin"/>
            </w:r>
            <w:r>
              <w:instrText xml:space="preserve"> HYPERLINK "https://www.dell.com/support/kbdoc/en-th/000130804/how-to-add-crowdstrike-falcon-console-administrators" </w:instrText>
            </w:r>
            <w:r>
              <w:fldChar w:fldCharType="separate"/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https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://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www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dell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.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com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support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kbdoc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en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th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000130804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/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how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to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add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crowdstrike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falcon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console</w:t>
            </w:r>
            <w:r w:rsidRPr="0040540B">
              <w:rPr>
                <w:rStyle w:val="Hyperlink"/>
                <w:rFonts w:ascii="Cordia New" w:hAnsi="Cordia New" w:cs="Cordia New"/>
                <w:szCs w:val="22"/>
                <w:cs/>
              </w:rPr>
              <w:t>-</w:t>
            </w:r>
            <w:r w:rsidRPr="0040540B">
              <w:rPr>
                <w:rStyle w:val="Hyperlink"/>
                <w:rFonts w:ascii="Cordia New" w:hAnsi="Cordia New" w:cs="Cordia New"/>
                <w:szCs w:val="22"/>
              </w:rPr>
              <w:t>administrators</w:t>
            </w:r>
            <w:r>
              <w:fldChar w:fldCharType="end"/>
            </w:r>
            <w:r>
              <w:rPr>
                <w:rFonts w:ascii="Cordia New" w:hAnsi="Cordia New"/>
                <w:szCs w:val="22"/>
                <w:cs/>
              </w:rPr>
              <w:t xml:space="preserve"> </w:t>
            </w:r>
            <w:r>
              <w:rPr>
                <w:rFonts w:ascii="Cordia New" w:hAnsi="Cordia New"/>
                <w:szCs w:val="22"/>
              </w:rPr>
              <w:br/>
              <w:t xml:space="preserve">More guide from </w:t>
            </w:r>
            <w:proofErr w:type="spellStart"/>
            <w:r>
              <w:rPr>
                <w:rFonts w:ascii="Cordia New" w:hAnsi="Cordia New"/>
                <w:szCs w:val="22"/>
              </w:rPr>
              <w:t>Crowdstrike</w:t>
            </w:r>
            <w:proofErr w:type="spellEnd"/>
            <w:r>
              <w:rPr>
                <w:rFonts w:ascii="Cordia New" w:hAnsi="Cordia New"/>
                <w:szCs w:val="22"/>
              </w:rPr>
              <w:t xml:space="preserve"> official </w:t>
            </w:r>
            <w:hyperlink r:id="rId11" w:history="1"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https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://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falcon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us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-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2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crowdstrike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.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com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</w:rPr>
                <w:t>documentation</w:t>
              </w:r>
              <w:r w:rsidRPr="0040540B">
                <w:rPr>
                  <w:rStyle w:val="Hyperlink"/>
                  <w:rFonts w:ascii="Cordia New" w:hAnsi="Cordia New" w:cs="Cordia New"/>
                  <w:szCs w:val="22"/>
                  <w:cs/>
                </w:rPr>
                <w:t>/</w:t>
              </w:r>
            </w:hyperlink>
            <w:r>
              <w:rPr>
                <w:rFonts w:ascii="Cordia New" w:hAnsi="Cordia New"/>
                <w:szCs w:val="22"/>
                <w:cs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7F5" w:rsidRPr="002A6F75" w:rsidRDefault="00AE57F5" w:rsidP="00AE57F5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A6F75">
              <w:rPr>
                <w:rFonts w:ascii="Calibri" w:hAnsi="Calibri" w:cs="Calibri"/>
                <w:szCs w:val="22"/>
              </w:rPr>
              <w:t> </w:t>
            </w:r>
          </w:p>
        </w:tc>
      </w:tr>
      <w:bookmarkEnd w:id="13"/>
      <w:bookmarkEnd w:id="14"/>
      <w:bookmarkEnd w:id="15"/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C9779C" w:rsidRDefault="00C9779C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C9779C" w:rsidRPr="00333A01" w:rsidRDefault="00C9779C" w:rsidP="0033674C">
      <w:pPr>
        <w:spacing w:after="0"/>
        <w:rPr>
          <w:rFonts w:asciiTheme="minorBidi" w:hAnsiTheme="minorBidi"/>
          <w:b/>
          <w:bCs/>
          <w:szCs w:val="22"/>
        </w:rPr>
      </w:pPr>
      <w:bookmarkStart w:id="16" w:name="_GoBack"/>
      <w:bookmarkEnd w:id="16"/>
    </w:p>
    <w:sectPr w:rsidR="00C9779C" w:rsidRPr="00333A01" w:rsidSect="00564AB2">
      <w:headerReference w:type="default" r:id="rId12"/>
      <w:footerReference w:type="default" r:id="rId13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A3" w:rsidRDefault="001C19A3" w:rsidP="004F7B1D">
      <w:pPr>
        <w:spacing w:after="0" w:line="240" w:lineRule="auto"/>
      </w:pPr>
      <w:r>
        <w:separator/>
      </w:r>
    </w:p>
  </w:endnote>
  <w:endnote w:type="continuationSeparator" w:id="0">
    <w:p w:rsidR="001C19A3" w:rsidRDefault="001C19A3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7" w:name="OLE_LINK22"/>
    <w:bookmarkStart w:id="18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7"/>
    <w:bookmarkEnd w:id="18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A3" w:rsidRDefault="001C19A3" w:rsidP="004F7B1D">
      <w:pPr>
        <w:spacing w:after="0" w:line="240" w:lineRule="auto"/>
      </w:pPr>
      <w:r>
        <w:separator/>
      </w:r>
    </w:p>
  </w:footnote>
  <w:footnote w:type="continuationSeparator" w:id="0">
    <w:p w:rsidR="001C19A3" w:rsidRDefault="001C19A3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AE57F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AE57F5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A1B88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C19A3"/>
    <w:rsid w:val="001D6923"/>
    <w:rsid w:val="00251D1F"/>
    <w:rsid w:val="00253078"/>
    <w:rsid w:val="002825F4"/>
    <w:rsid w:val="002E592E"/>
    <w:rsid w:val="002E74E2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A1E94"/>
    <w:rsid w:val="006B6C64"/>
    <w:rsid w:val="006D274F"/>
    <w:rsid w:val="0070717A"/>
    <w:rsid w:val="007264F9"/>
    <w:rsid w:val="00730884"/>
    <w:rsid w:val="00742813"/>
    <w:rsid w:val="007512A5"/>
    <w:rsid w:val="007713C5"/>
    <w:rsid w:val="007A52C0"/>
    <w:rsid w:val="007B1207"/>
    <w:rsid w:val="0084090B"/>
    <w:rsid w:val="00866369"/>
    <w:rsid w:val="008678A6"/>
    <w:rsid w:val="00877271"/>
    <w:rsid w:val="0088448F"/>
    <w:rsid w:val="008D045F"/>
    <w:rsid w:val="00902FC1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B64AA"/>
    <w:rsid w:val="00AD529A"/>
    <w:rsid w:val="00AE57F5"/>
    <w:rsid w:val="00B15809"/>
    <w:rsid w:val="00B26F15"/>
    <w:rsid w:val="00B31D03"/>
    <w:rsid w:val="00B34BD8"/>
    <w:rsid w:val="00B60667"/>
    <w:rsid w:val="00B71E14"/>
    <w:rsid w:val="00B87D62"/>
    <w:rsid w:val="00B94B0C"/>
    <w:rsid w:val="00BB50B0"/>
    <w:rsid w:val="00BF4ED9"/>
    <w:rsid w:val="00C063C4"/>
    <w:rsid w:val="00C26445"/>
    <w:rsid w:val="00C82F6A"/>
    <w:rsid w:val="00C9779C"/>
    <w:rsid w:val="00CA1FE5"/>
    <w:rsid w:val="00CA3412"/>
    <w:rsid w:val="00CE1A31"/>
    <w:rsid w:val="00D241DF"/>
    <w:rsid w:val="00D43073"/>
    <w:rsid w:val="00D64CEA"/>
    <w:rsid w:val="00D80177"/>
    <w:rsid w:val="00D815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B22F2"/>
    <w:rsid w:val="00ED4179"/>
    <w:rsid w:val="00EE674D"/>
    <w:rsid w:val="00F24AC2"/>
    <w:rsid w:val="00F3316F"/>
    <w:rsid w:val="00F55F79"/>
    <w:rsid w:val="00F93BE3"/>
    <w:rsid w:val="00FB03E4"/>
    <w:rsid w:val="00FB7102"/>
    <w:rsid w:val="00FB77CD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5B1AF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sisabox.siscloudservices.com/index.php/s/ojq6TXiKqfgkjx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falcon.us-2.crowdstrike.com/documentation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answers.uillinois.edu/illinois/page.php?id=9399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ll.com/support/kbdoc/en-th/000126124/how-to-install-crowdstrike-falcon-senso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53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28</cp:revision>
  <cp:lastPrinted>2020-05-25T14:10:00Z</cp:lastPrinted>
  <dcterms:created xsi:type="dcterms:W3CDTF">2025-01-23T16:03:00Z</dcterms:created>
  <dcterms:modified xsi:type="dcterms:W3CDTF">2025-03-28T01:55:00Z</dcterms:modified>
</cp:coreProperties>
</file>