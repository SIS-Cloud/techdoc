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{{today_date}}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C15278">
              <w:rPr>
                <w:rFonts w:asciiTheme="minorBidi" w:hAnsiTheme="minorBidi"/>
                <w:szCs w:val="22"/>
              </w:rPr>
              <w:t>prod</w:t>
            </w:r>
            <w:r w:rsidR="006949C2" w:rsidRPr="006949C2">
              <w:rPr>
                <w:rFonts w:asciiTheme="minorBidi" w:hAnsiTheme="minorBidi"/>
                <w:szCs w:val="22"/>
              </w:rPr>
              <w:t>_startdate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C15278">
              <w:rPr>
                <w:rFonts w:asciiTheme="minorBidi" w:hAnsiTheme="minorBidi"/>
                <w:szCs w:val="22"/>
              </w:rPr>
              <w:t>prod</w:t>
            </w:r>
            <w:r w:rsidR="006949C2">
              <w:rPr>
                <w:rFonts w:asciiTheme="minorBidi" w:hAnsiTheme="minorBidi"/>
                <w:szCs w:val="22"/>
              </w:rPr>
              <w:t>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sonumber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D81577" w:rsidRDefault="00D81577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D81577">
        <w:rPr>
          <w:rFonts w:asciiTheme="minorBidi" w:hAnsiTheme="minorBidi"/>
          <w:b/>
          <w:bCs/>
          <w:sz w:val="28"/>
        </w:rPr>
        <w:t>Enterprise Cloud by Nutanix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D81577" w:rsidRPr="00D81577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>(สร้าง/ลบ/</w:t>
            </w:r>
            <w:r w:rsidRPr="00D81577">
              <w:rPr>
                <w:rFonts w:asciiTheme="minorBidi" w:hAnsiTheme="minorBidi"/>
                <w:szCs w:val="22"/>
              </w:rPr>
              <w:t>Start/Stop/Reset/</w:t>
            </w: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ปรับ </w:t>
            </w:r>
            <w:r w:rsidRPr="00D81577">
              <w:rPr>
                <w:rFonts w:asciiTheme="minorBidi" w:hAnsiTheme="minorBidi"/>
                <w:szCs w:val="22"/>
              </w:rPr>
              <w:t>Virtual Machine)</w:t>
            </w:r>
          </w:p>
        </w:tc>
        <w:tc>
          <w:tcPr>
            <w:tcW w:w="7093" w:type="dxa"/>
          </w:tcPr>
          <w:p w:rsidR="00D81577" w:rsidRPr="00D81577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เข้าใช้งานผ่าน 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Prism Central web portal</w:t>
            </w:r>
          </w:p>
          <w:p w:rsidR="00443176" w:rsidRPr="00A700BC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D81577">
              <w:rPr>
                <w:rFonts w:asciiTheme="minorBidi" w:hAnsiTheme="minorBidi"/>
                <w:color w:val="000000"/>
                <w:szCs w:val="22"/>
              </w:rPr>
              <w:t>https://ntnxcloud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2.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siscloudservices.com: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9440</w:t>
            </w:r>
          </w:p>
        </w:tc>
        <w:tc>
          <w:tcPr>
            <w:tcW w:w="2263" w:type="dxa"/>
          </w:tcPr>
          <w:p w:rsidR="00443176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D81577">
              <w:rPr>
                <w:rFonts w:asciiTheme="minorBidi" w:hAnsiTheme="minorBidi"/>
                <w:szCs w:val="22"/>
              </w:rPr>
              <w:t>admin@nutanix.com</w:t>
            </w:r>
          </w:p>
        </w:tc>
        <w:tc>
          <w:tcPr>
            <w:tcW w:w="1706" w:type="dxa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D81577" w:rsidRPr="00617208" w:rsidTr="00422245">
        <w:tc>
          <w:tcPr>
            <w:tcW w:w="3398" w:type="dxa"/>
          </w:tcPr>
          <w:p w:rsidR="00D81577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NSXEdge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D81577" w:rsidRPr="00617208" w:rsidRDefault="00D81577" w:rsidP="00D81577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r w:rsidR="00D81A04">
              <w:rPr>
                <w:rFonts w:asciiTheme="minorBidi" w:hAnsiTheme="minorBidi"/>
                <w:szCs w:val="22"/>
              </w:rPr>
              <w:t>publicip</w:t>
            </w:r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6E7497" w:rsidRPr="00617208" w:rsidTr="00422245">
        <w:tc>
          <w:tcPr>
            <w:tcW w:w="3398" w:type="dxa"/>
          </w:tcPr>
          <w:p w:rsidR="006E7497" w:rsidRPr="00617208" w:rsidRDefault="006E7497" w:rsidP="006E7497">
            <w:pPr>
              <w:rPr>
                <w:rFonts w:asciiTheme="minorBidi" w:hAnsiTheme="minorBidi"/>
                <w:szCs w:val="22"/>
              </w:rPr>
            </w:pPr>
            <w:r w:rsidRPr="00067A3D">
              <w:rPr>
                <w:rFonts w:asciiTheme="minorBidi" w:hAnsiTheme="minorBidi"/>
                <w:szCs w:val="22"/>
              </w:rPr>
              <w:t>CrowdStrike</w:t>
            </w:r>
            <w:r>
              <w:rPr>
                <w:rFonts w:asciiTheme="minorBidi" w:hAnsiTheme="minorBidi"/>
                <w:szCs w:val="22"/>
              </w:rPr>
              <w:t xml:space="preserve"> account email</w:t>
            </w:r>
          </w:p>
        </w:tc>
        <w:tc>
          <w:tcPr>
            <w:tcW w:w="11062" w:type="dxa"/>
            <w:gridSpan w:val="3"/>
          </w:tcPr>
          <w:p w:rsidR="006E7497" w:rsidRPr="002223E6" w:rsidRDefault="006E7497" w:rsidP="006E749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{{partner_name}}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443176" w:rsidRDefault="00443176" w:rsidP="0093105C">
      <w:pPr>
        <w:spacing w:after="0"/>
        <w:rPr>
          <w:rFonts w:asciiTheme="minorBidi" w:hAnsiTheme="minorBidi"/>
          <w:szCs w:val="22"/>
        </w:rPr>
      </w:pPr>
    </w:p>
    <w:p w:rsidR="006E7497" w:rsidRDefault="006E7497" w:rsidP="0093105C">
      <w:pPr>
        <w:spacing w:after="0"/>
        <w:rPr>
          <w:rFonts w:asciiTheme="minorBidi" w:hAnsiTheme="minorBidi"/>
          <w:szCs w:val="22"/>
        </w:rPr>
      </w:pPr>
      <w:bookmarkStart w:id="13" w:name="_GoBack"/>
      <w:bookmarkEnd w:id="13"/>
    </w:p>
    <w:p w:rsidR="00D81577" w:rsidRPr="00333A01" w:rsidRDefault="00D81577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4" w:name="OLE_LINK50"/>
            <w:bookmarkStart w:id="15" w:name="OLE_LINK51"/>
            <w:bookmarkStart w:id="16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D81577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rPr>
                <w:rFonts w:ascii="Cordia New" w:hAnsi="Cordia New" w:cs="Cordia New"/>
                <w:szCs w:val="22"/>
              </w:rPr>
            </w:pPr>
            <w:r w:rsidRPr="00D81577">
              <w:rPr>
                <w:rFonts w:ascii="Cordia New" w:hAnsi="Cordia New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="Cordia New" w:hAnsi="Cordia New" w:cs="Cordia New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00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คู่มือนี้จะแสดงการใช้งาน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Prism Central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(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Web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noBreakHyphen/>
              <w:t>based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) เพื่อจัดการ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Virtual Data Center 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ดังนี้ สร้าง/ลบ/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Start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Stop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FF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กรุณาเปลี่ยนและใช้รหัสผ่านแบบซับซ้อนสำหรับระบบปฏิบัติการใน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ลูกค้าที่อยู่ในสถานะ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POC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จะไม่มีการ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VM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หากท่านต้องการ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สามารถติดต่อ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sale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 xml:space="preserve">หรือ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email cloud@sisthai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.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1C7588" w:rsidP="00D81577">
            <w:pPr>
              <w:jc w:val="center"/>
              <w:rPr>
                <w:rFonts w:ascii="Cordia New" w:hAnsi="Cordia New" w:cs="Cordia New"/>
                <w:szCs w:val="22"/>
                <w:u w:val="single"/>
              </w:rPr>
            </w:pPr>
            <w:hyperlink r:id="rId7" w:history="1">
              <w:r w:rsidR="00D81577" w:rsidRPr="00D81577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="0033674C" w:rsidRPr="00617208">
              <w:rPr>
                <w:rFonts w:asciiTheme="minorBidi" w:hAnsiTheme="minorBidi"/>
                <w:szCs w:val="22"/>
              </w:rPr>
              <w:t>vCloud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1C7588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6E7497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97" w:rsidRPr="002A6F75" w:rsidRDefault="006E7497" w:rsidP="006E749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ordia New" w:hAnsi="Cordia New"/>
                <w:cs/>
              </w:rPr>
              <w:t xml:space="preserve">คู่มือการใช้งาน </w:t>
            </w:r>
            <w:r w:rsidRPr="002A6F75">
              <w:rPr>
                <w:rFonts w:ascii="Cordia New" w:hAnsi="Cordia New"/>
                <w:szCs w:val="22"/>
              </w:rPr>
              <w:t>Crowdstrike 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97" w:rsidRPr="00360195" w:rsidRDefault="006E7497" w:rsidP="006E7497">
            <w:pPr>
              <w:spacing w:beforeAutospacing="1" w:afterAutospacing="1"/>
              <w:textAlignment w:val="baseline"/>
              <w:rPr>
                <w:rFonts w:ascii="Cordia New" w:hAnsi="Cordia New"/>
                <w:szCs w:val="22"/>
              </w:rPr>
            </w:pPr>
            <w:r w:rsidRPr="002A6F75">
              <w:rPr>
                <w:rFonts w:ascii="Cordia New" w:hAnsi="Cordia New"/>
                <w:cs/>
              </w:rPr>
              <w:t xml:space="preserve">หากมีการ </w:t>
            </w:r>
            <w:r w:rsidRPr="002A6F75">
              <w:rPr>
                <w:rFonts w:ascii="Cordia New" w:hAnsi="Cordia New"/>
                <w:szCs w:val="22"/>
              </w:rPr>
              <w:t xml:space="preserve">order crowdstrike </w:t>
            </w:r>
            <w:r w:rsidRPr="002A6F75">
              <w:rPr>
                <w:rFonts w:ascii="Cordia New" w:hAnsi="Cordia New"/>
                <w:cs/>
              </w:rPr>
              <w:t xml:space="preserve">ภายใน </w:t>
            </w:r>
            <w:r w:rsidRPr="002A6F75">
              <w:rPr>
                <w:rFonts w:ascii="Cordia New" w:hAnsi="Cordia New"/>
                <w:szCs w:val="22"/>
              </w:rPr>
              <w:t xml:space="preserve">3 </w:t>
            </w:r>
            <w:r w:rsidRPr="002A6F75">
              <w:rPr>
                <w:rFonts w:ascii="Cordia New" w:hAnsi="Cordia New"/>
                <w:cs/>
              </w:rPr>
              <w:t xml:space="preserve">วันทำการหลังจากขึ้น </w:t>
            </w:r>
            <w:r w:rsidRPr="002A6F75">
              <w:rPr>
                <w:rFonts w:ascii="Cordia New" w:hAnsi="Cordia New"/>
                <w:szCs w:val="22"/>
              </w:rPr>
              <w:t xml:space="preserve">Production </w:t>
            </w:r>
            <w:r w:rsidRPr="002A6F75">
              <w:rPr>
                <w:rFonts w:ascii="Cordia New" w:hAnsi="Cordia New"/>
                <w:cs/>
              </w:rPr>
              <w:t xml:space="preserve">จะมี </w:t>
            </w:r>
            <w:r w:rsidRPr="002A6F75">
              <w:rPr>
                <w:rFonts w:ascii="Cordia New" w:hAnsi="Cordia New"/>
                <w:szCs w:val="22"/>
              </w:rPr>
              <w:t xml:space="preserve">email </w:t>
            </w:r>
            <w:r w:rsidRPr="002A6F75">
              <w:rPr>
                <w:rFonts w:ascii="Cordia New" w:hAnsi="Cordia New"/>
                <w:cs/>
              </w:rPr>
              <w:t xml:space="preserve">จากระบบส่งไปเพื่อ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หลังจาก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จะสามารถดำเนิน </w:t>
            </w:r>
            <w:r w:rsidRPr="002A6F75">
              <w:rPr>
                <w:rFonts w:ascii="Cordia New" w:hAnsi="Cordia New"/>
                <w:szCs w:val="22"/>
              </w:rPr>
              <w:t xml:space="preserve">install agent </w:t>
            </w:r>
            <w:r w:rsidRPr="002A6F75">
              <w:rPr>
                <w:rFonts w:ascii="Cordia New" w:hAnsi="Cordia New"/>
                <w:cs/>
              </w:rPr>
              <w:t xml:space="preserve">และ </w:t>
            </w:r>
            <w:r w:rsidRPr="002A6F75">
              <w:rPr>
                <w:rFonts w:ascii="Cordia New" w:hAnsi="Cordia New"/>
                <w:szCs w:val="22"/>
              </w:rPr>
              <w:t xml:space="preserve">manage policy </w:t>
            </w:r>
            <w:r w:rsidRPr="002A6F75">
              <w:rPr>
                <w:rFonts w:ascii="Cordia New" w:hAnsi="Cordia New"/>
                <w:cs/>
              </w:rPr>
              <w:t>ได้ตามคู่มือ ดังนี้</w:t>
            </w:r>
            <w:r w:rsidRPr="002A6F75">
              <w:rPr>
                <w:rFonts w:ascii="Cordia New" w:hAnsi="Cordia New"/>
                <w:b/>
                <w:bCs/>
                <w:szCs w:val="22"/>
              </w:rPr>
              <w:t>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Install agent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  <w:cs/>
              </w:rPr>
              <w:t xml:space="preserve"> </w:t>
            </w:r>
            <w:hyperlink r:id="rId9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www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dell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support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kbdoc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th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000126124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how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to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install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sensor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policy</w:t>
            </w:r>
            <w:r>
              <w:rPr>
                <w:rFonts w:ascii="Cordia New" w:hAnsi="Cordia New"/>
                <w:szCs w:val="22"/>
              </w:rPr>
              <w:t xml:space="preserve"> management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</w:rPr>
              <w:t xml:space="preserve">  </w:t>
            </w:r>
            <w:hyperlink r:id="rId10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answers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edu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page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php?id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=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93996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</w:r>
            <w:r w:rsidRPr="00360195">
              <w:rPr>
                <w:rFonts w:ascii="Cordia New" w:hAnsi="Cordia New"/>
                <w:szCs w:val="22"/>
              </w:rPr>
              <w:t>How to Add CrowdStrike Falcon Console Administrators</w:t>
            </w:r>
            <w:r>
              <w:rPr>
                <w:rFonts w:ascii="Cordia New" w:hAnsi="Cordia New"/>
                <w:szCs w:val="22"/>
                <w:cs/>
              </w:rPr>
              <w:t xml:space="preserve">: </w:t>
            </w:r>
            <w:hyperlink r:id="rId11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www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dell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support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kbdoc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th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000130804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how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to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add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console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administrators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  <w:t xml:space="preserve">More guide from Crowdstrike official </w:t>
            </w:r>
            <w:hyperlink r:id="rId12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2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documentation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97" w:rsidRPr="002A6F75" w:rsidRDefault="006E7497" w:rsidP="006E749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alibri" w:hAnsi="Calibri" w:cs="Calibri"/>
                <w:szCs w:val="22"/>
              </w:rPr>
              <w:t> </w:t>
            </w:r>
          </w:p>
        </w:tc>
      </w:tr>
      <w:bookmarkEnd w:id="14"/>
      <w:bookmarkEnd w:id="15"/>
      <w:bookmarkEnd w:id="16"/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6B4877" w:rsidRDefault="006B4877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6B4877" w:rsidRDefault="006B4877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6B4877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588" w:rsidRDefault="001C7588" w:rsidP="004F7B1D">
      <w:pPr>
        <w:spacing w:after="0" w:line="240" w:lineRule="auto"/>
      </w:pPr>
      <w:r>
        <w:separator/>
      </w:r>
    </w:p>
  </w:endnote>
  <w:endnote w:type="continuationSeparator" w:id="0">
    <w:p w:rsidR="001C7588" w:rsidRDefault="001C7588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588" w:rsidRDefault="001C7588" w:rsidP="004F7B1D">
      <w:pPr>
        <w:spacing w:after="0" w:line="240" w:lineRule="auto"/>
      </w:pPr>
      <w:r>
        <w:separator/>
      </w:r>
    </w:p>
  </w:footnote>
  <w:footnote w:type="continuationSeparator" w:id="0">
    <w:p w:rsidR="001C7588" w:rsidRDefault="001C7588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6E7497">
          <w:rPr>
            <w:b/>
            <w:bCs/>
            <w:noProof/>
          </w:rPr>
          <w:t>1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6E7497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C7588"/>
    <w:rsid w:val="001D6923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B4877"/>
    <w:rsid w:val="006B6C64"/>
    <w:rsid w:val="006D274F"/>
    <w:rsid w:val="006E7497"/>
    <w:rsid w:val="0070717A"/>
    <w:rsid w:val="007264F9"/>
    <w:rsid w:val="00730884"/>
    <w:rsid w:val="00742813"/>
    <w:rsid w:val="007512A5"/>
    <w:rsid w:val="007713C5"/>
    <w:rsid w:val="007B1207"/>
    <w:rsid w:val="007C2AC8"/>
    <w:rsid w:val="0084090B"/>
    <w:rsid w:val="00866369"/>
    <w:rsid w:val="008678A6"/>
    <w:rsid w:val="00877271"/>
    <w:rsid w:val="0088448F"/>
    <w:rsid w:val="008D045F"/>
    <w:rsid w:val="00902FC1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15278"/>
    <w:rsid w:val="00C26445"/>
    <w:rsid w:val="00C42649"/>
    <w:rsid w:val="00C82F6A"/>
    <w:rsid w:val="00CA1FE5"/>
    <w:rsid w:val="00CA3412"/>
    <w:rsid w:val="00CE1A31"/>
    <w:rsid w:val="00D241DF"/>
    <w:rsid w:val="00D43073"/>
    <w:rsid w:val="00D64CEA"/>
    <w:rsid w:val="00D80177"/>
    <w:rsid w:val="00D81577"/>
    <w:rsid w:val="00D81A04"/>
    <w:rsid w:val="00DB234C"/>
    <w:rsid w:val="00DB2E07"/>
    <w:rsid w:val="00DD07BF"/>
    <w:rsid w:val="00DF2D6E"/>
    <w:rsid w:val="00E226CA"/>
    <w:rsid w:val="00E3357D"/>
    <w:rsid w:val="00E66965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E3E88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sisabox.siscloudservices.com/index.php/s/ojq6TXiKqfgkjxS" TargetMode="External"/><Relationship Id="rId12" Type="http://schemas.openxmlformats.org/officeDocument/2006/relationships/hyperlink" Target="https://falcon.us-2.crowdstrike.com/documenta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dell.com/support/kbdoc/en-th/000130804/how-to-add-crowdstrike-falcon-console-administrator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nswers.uillinois.edu/illinois/page.php?id=939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ll.com/support/kbdoc/en-th/000126124/how-to-install-crowdstrike-falcon-senso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52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26</cp:revision>
  <cp:lastPrinted>2020-05-25T14:10:00Z</cp:lastPrinted>
  <dcterms:created xsi:type="dcterms:W3CDTF">2025-01-23T16:03:00Z</dcterms:created>
  <dcterms:modified xsi:type="dcterms:W3CDTF">2025-03-28T01:56:00Z</dcterms:modified>
</cp:coreProperties>
</file>