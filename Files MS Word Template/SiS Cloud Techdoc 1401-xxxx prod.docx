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  <w:gridCol w:w="5320"/>
      </w:tblGrid>
      <w:tr w:rsidR="004F7B1D" w:rsidRPr="00333A01" w14:paraId="6B9598D6" w14:textId="77777777" w:rsidTr="00E0473B">
        <w:trPr>
          <w:trHeight w:val="1595"/>
        </w:trPr>
        <w:tc>
          <w:tcPr>
            <w:tcW w:w="9065" w:type="dxa"/>
          </w:tcPr>
          <w:p w14:paraId="081ECB3F" w14:textId="77777777"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7216" behindDoc="1" locked="0" layoutInCell="1" allowOverlap="1" wp14:anchorId="14CC3372" wp14:editId="78DE49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20" w:type="dxa"/>
          </w:tcPr>
          <w:p w14:paraId="113B81CC" w14:textId="77777777" w:rsidR="00127102" w:rsidRDefault="00127102" w:rsidP="00127102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>
              <w:rPr>
                <w:rFonts w:asciiTheme="minorBidi" w:hAnsiTheme="minorBidi"/>
                <w:szCs w:val="22"/>
              </w:rPr>
              <w:t xml:space="preserve"> {{today_date}}</w:t>
            </w:r>
          </w:p>
          <w:p w14:paraId="32EF2BA7" w14:textId="77777777" w:rsidR="00127102" w:rsidRDefault="00127102" w:rsidP="00127102">
            <w:pPr>
              <w:rPr>
                <w:rFonts w:asciiTheme="minorBidi" w:hAnsiTheme="minorBidi"/>
                <w:szCs w:val="22"/>
              </w:rPr>
            </w:pPr>
            <w:bookmarkStart w:id="0" w:name="_GoBack"/>
            <w:bookmarkEnd w:id="0"/>
            <w:r w:rsidRPr="00333A01">
              <w:rPr>
                <w:rFonts w:asciiTheme="minorBidi" w:hAnsiTheme="minorBidi"/>
                <w:szCs w:val="22"/>
                <w:cs/>
              </w:rPr>
              <w:t>สถานะ:</w:t>
            </w:r>
            <w:r>
              <w:rPr>
                <w:rFonts w:asciiTheme="minorBidi" w:hAnsiTheme="minorBidi"/>
                <w:szCs w:val="22"/>
              </w:rPr>
              <w:t xml:space="preserve"> {{status}}</w:t>
            </w:r>
          </w:p>
          <w:p w14:paraId="1C6A7685" w14:textId="52FA77F0" w:rsidR="00127102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วันเริ่มสัญญา: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  <w:r w:rsidR="003B4E46">
              <w:rPr>
                <w:rFonts w:asciiTheme="minorBidi" w:hAnsiTheme="minorBidi"/>
                <w:szCs w:val="22"/>
              </w:rPr>
              <w:t>{{prod</w:t>
            </w:r>
            <w:r w:rsidR="003B4E46" w:rsidRPr="006949C2">
              <w:rPr>
                <w:rFonts w:asciiTheme="minorBidi" w:hAnsiTheme="minorBidi"/>
                <w:szCs w:val="22"/>
              </w:rPr>
              <w:t>_startdate</w:t>
            </w:r>
            <w:r w:rsidR="003B4E46">
              <w:rPr>
                <w:rFonts w:asciiTheme="minorBidi" w:hAnsiTheme="minorBidi"/>
                <w:szCs w:val="22"/>
              </w:rPr>
              <w:t>}}</w:t>
            </w:r>
          </w:p>
          <w:p w14:paraId="3B517F6B" w14:textId="1CD1710C" w:rsidR="00127102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วันหมดสัญญา:</w:t>
            </w:r>
            <w:r w:rsidR="00317F7D">
              <w:rPr>
                <w:rFonts w:asciiTheme="minorBidi" w:hAnsiTheme="minorBidi"/>
                <w:szCs w:val="22"/>
              </w:rPr>
              <w:t xml:space="preserve"> </w:t>
            </w:r>
            <w:r w:rsidR="003B4E46">
              <w:rPr>
                <w:rFonts w:asciiTheme="minorBidi" w:hAnsiTheme="minorBidi"/>
                <w:szCs w:val="22"/>
              </w:rPr>
              <w:t>{{prod_end</w:t>
            </w:r>
            <w:r w:rsidR="003B4E46" w:rsidRPr="006949C2">
              <w:rPr>
                <w:rFonts w:asciiTheme="minorBidi" w:hAnsiTheme="minorBidi"/>
                <w:szCs w:val="22"/>
              </w:rPr>
              <w:t>date</w:t>
            </w:r>
            <w:r w:rsidR="003B4E46">
              <w:rPr>
                <w:rFonts w:asciiTheme="minorBidi" w:hAnsiTheme="minorBidi"/>
                <w:szCs w:val="22"/>
              </w:rPr>
              <w:t>}}</w:t>
            </w:r>
          </w:p>
          <w:p w14:paraId="40920111" w14:textId="77777777" w:rsidR="00127102" w:rsidRDefault="00127102" w:rsidP="00127102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{{sonumber}}</w:t>
            </w:r>
          </w:p>
          <w:p w14:paraId="3712E986" w14:textId="7E9B9A46" w:rsidR="00986617" w:rsidRPr="00333A01" w:rsidRDefault="00127102" w:rsidP="00473662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>
              <w:rPr>
                <w:rFonts w:asciiTheme="minorBidi" w:hAnsiTheme="minorBidi" w:cs="Cordia New"/>
                <w:szCs w:val="22"/>
              </w:rPr>
              <w:t xml:space="preserve"> {{sqnumber}}</w:t>
            </w:r>
          </w:p>
        </w:tc>
      </w:tr>
    </w:tbl>
    <w:p w14:paraId="65153DCE" w14:textId="77777777" w:rsidR="006D274F" w:rsidRDefault="004170C5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Storage </w:t>
      </w:r>
      <w:r w:rsidR="00EB5162">
        <w:rPr>
          <w:rFonts w:asciiTheme="minorBidi" w:hAnsiTheme="minorBidi"/>
          <w:b/>
          <w:bCs/>
          <w:sz w:val="28"/>
        </w:rPr>
        <w:t>on Cloud</w:t>
      </w:r>
      <w:r w:rsidR="00BC502D">
        <w:rPr>
          <w:rFonts w:asciiTheme="minorBidi" w:hAnsiTheme="minorBidi"/>
          <w:b/>
          <w:bCs/>
          <w:sz w:val="28"/>
        </w:rPr>
        <w:t xml:space="preserve"> using</w:t>
      </w:r>
      <w:r w:rsidR="00770374">
        <w:rPr>
          <w:rFonts w:asciiTheme="minorBidi" w:hAnsiTheme="minorBidi"/>
          <w:b/>
          <w:bCs/>
          <w:sz w:val="28"/>
        </w:rPr>
        <w:t xml:space="preserve"> Wasabi</w:t>
      </w:r>
    </w:p>
    <w:p w14:paraId="7AF0EF9C" w14:textId="3F48C7EB" w:rsidR="0093105C" w:rsidRPr="005C74DB" w:rsidRDefault="00333A01" w:rsidP="0093105C">
      <w:pPr>
        <w:spacing w:after="0"/>
        <w:jc w:val="center"/>
        <w:rPr>
          <w:rFonts w:asciiTheme="minorBidi" w:hAnsiTheme="minorBidi"/>
          <w:b/>
          <w:bCs/>
          <w:color w:val="2E74B5" w:themeColor="accent1" w:themeShade="BF"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AA3326">
        <w:rPr>
          <w:rFonts w:asciiTheme="minorBidi" w:hAnsiTheme="minorBidi" w:cs="Cordia New"/>
          <w:b/>
          <w:bCs/>
          <w:color w:val="0070C0"/>
          <w:sz w:val="28"/>
          <w:cs/>
        </w:rPr>
        <w:t xml:space="preserve"> </w:t>
      </w:r>
      <w:r w:rsidR="00127102">
        <w:rPr>
          <w:rFonts w:asciiTheme="minorBidi" w:hAnsiTheme="minorBidi"/>
          <w:b/>
          <w:bCs/>
          <w:color w:val="0070C0"/>
          <w:sz w:val="28"/>
        </w:rPr>
        <w:t>{{tenantid}}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127102" w:rsidRPr="00333A01" w14:paraId="3AD33FE9" w14:textId="77777777" w:rsidTr="00B15809">
        <w:tc>
          <w:tcPr>
            <w:tcW w:w="6974" w:type="dxa"/>
            <w:shd w:val="clear" w:color="auto" w:fill="auto"/>
          </w:tcPr>
          <w:p w14:paraId="3C6601B9" w14:textId="77777777" w:rsidR="00127102" w:rsidRDefault="00127102" w:rsidP="00127102">
            <w:pPr>
              <w:rPr>
                <w:rFonts w:asciiTheme="minorBidi" w:hAnsiTheme="minorBidi"/>
                <w:szCs w:val="22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1"/>
            <w:bookmarkEnd w:id="2"/>
            <w:r>
              <w:rPr>
                <w:rFonts w:asciiTheme="minorBidi" w:hAnsiTheme="minorBidi"/>
                <w:szCs w:val="22"/>
              </w:rPr>
              <w:t xml:space="preserve"> {{partner_com}}</w:t>
            </w:r>
          </w:p>
          <w:p w14:paraId="305CE110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r w:rsidRPr="00105288">
              <w:rPr>
                <w:rFonts w:asciiTheme="minorBidi" w:hAnsiTheme="minorBidi"/>
                <w:szCs w:val="22"/>
              </w:rPr>
              <w:t>partner_name</w:t>
            </w:r>
            <w:r>
              <w:rPr>
                <w:rFonts w:asciiTheme="minorBidi" w:hAnsiTheme="minorBidi"/>
                <w:szCs w:val="22"/>
              </w:rPr>
              <w:t>}}</w:t>
            </w:r>
          </w:p>
          <w:p w14:paraId="7632E7E5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r w:rsidRPr="00105288">
              <w:rPr>
                <w:rFonts w:asciiTheme="minorBidi" w:hAnsiTheme="minorBidi"/>
                <w:szCs w:val="22"/>
              </w:rPr>
              <w:t>partner_email</w:t>
            </w:r>
            <w:r>
              <w:rPr>
                <w:rFonts w:asciiTheme="minorBidi" w:hAnsiTheme="minorBidi"/>
                <w:szCs w:val="22"/>
              </w:rPr>
              <w:t>}}</w:t>
            </w:r>
          </w:p>
          <w:p w14:paraId="7EC5A291" w14:textId="19F7282A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3"/>
            <w:bookmarkEnd w:id="4"/>
            <w:bookmarkEnd w:id="5"/>
            <w:r>
              <w:rPr>
                <w:rFonts w:asciiTheme="minorBidi" w:hAnsiTheme="minorBidi"/>
                <w:szCs w:val="22"/>
              </w:rPr>
              <w:t xml:space="preserve"> {{partner_mobile}}</w:t>
            </w:r>
          </w:p>
        </w:tc>
        <w:tc>
          <w:tcPr>
            <w:tcW w:w="7486" w:type="dxa"/>
            <w:shd w:val="clear" w:color="auto" w:fill="auto"/>
          </w:tcPr>
          <w:p w14:paraId="7AA3BA90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bookmarkStart w:id="6" w:name="OLE_LINK6"/>
            <w:bookmarkStart w:id="7" w:name="OLE_LINK7"/>
            <w:bookmarkStart w:id="8" w:name="OLE_LINK8"/>
            <w:bookmarkStart w:id="9" w:name="OLE_LINK9"/>
            <w:bookmarkStart w:id="10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6"/>
            <w:bookmarkEnd w:id="7"/>
            <w:bookmarkEnd w:id="8"/>
            <w:bookmarkEnd w:id="9"/>
            <w:bookmarkEnd w:id="10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{{enduser_com}}</w:t>
            </w:r>
          </w:p>
          <w:p w14:paraId="763924B7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14:paraId="09426ACF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14:paraId="0B2C3AAA" w14:textId="54083115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14:paraId="5547914E" w14:textId="77777777" w:rsidR="008D654A" w:rsidRDefault="008D654A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359E3800" w14:textId="77777777"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r w:rsidR="00614597">
        <w:rPr>
          <w:rFonts w:asciiTheme="minorBidi" w:hAnsiTheme="minorBidi" w:cs="Cordia New"/>
          <w:b/>
          <w:bCs/>
          <w:szCs w:val="22"/>
          <w:cs/>
        </w:rPr>
        <w:t xml:space="preserve"> </w:t>
      </w:r>
      <w:r w:rsidRPr="00333A01">
        <w:rPr>
          <w:rFonts w:asciiTheme="minorBidi" w:hAnsiTheme="minorBidi"/>
          <w:b/>
          <w:bCs/>
          <w:szCs w:val="22"/>
        </w:rPr>
        <w:t>SiS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4170C5" w:rsidRPr="00B40E38" w14:paraId="37BDE9B6" w14:textId="77777777" w:rsidTr="008D654A">
        <w:tc>
          <w:tcPr>
            <w:tcW w:w="4816" w:type="dxa"/>
            <w:shd w:val="clear" w:color="auto" w:fill="D9D9D9" w:themeFill="background1" w:themeFillShade="D9"/>
          </w:tcPr>
          <w:p w14:paraId="11D7299A" w14:textId="77777777" w:rsidR="004170C5" w:rsidRPr="00B40E38" w:rsidRDefault="004170C5" w:rsidP="004170C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1" w:name="OLE_LINK26"/>
            <w:bookmarkStart w:id="12" w:name="OLE_LINK27"/>
            <w:bookmarkStart w:id="13" w:name="OLE_LINK28"/>
            <w:r w:rsidRPr="00B40E3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14:paraId="0663A502" w14:textId="77777777" w:rsidR="004170C5" w:rsidRPr="00B40E38" w:rsidRDefault="004170C5" w:rsidP="004170C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4170C5" w:rsidRPr="00B40E38" w14:paraId="45603D57" w14:textId="77777777" w:rsidTr="008D654A">
        <w:tc>
          <w:tcPr>
            <w:tcW w:w="4816" w:type="dxa"/>
          </w:tcPr>
          <w:p w14:paraId="0BBBB680" w14:textId="77777777" w:rsidR="004170C5" w:rsidRPr="00B40E38" w:rsidRDefault="005A785A" w:rsidP="0077037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เริ่มต้นใช้งาน ตั้งค่าบัญชีผู้ใช้งาน  </w:t>
            </w:r>
            <w:r>
              <w:rPr>
                <w:rFonts w:asciiTheme="minorBidi" w:hAnsiTheme="minorBidi"/>
                <w:szCs w:val="22"/>
              </w:rPr>
              <w:t>Wasabi</w:t>
            </w:r>
          </w:p>
        </w:tc>
        <w:tc>
          <w:tcPr>
            <w:tcW w:w="9644" w:type="dxa"/>
          </w:tcPr>
          <w:p w14:paraId="3B54F5A3" w14:textId="77777777" w:rsidR="00C344EA" w:rsidRPr="00C344EA" w:rsidRDefault="005A785A" w:rsidP="0061459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https</w:t>
            </w:r>
            <w:r>
              <w:rPr>
                <w:rFonts w:asciiTheme="minorBidi" w:hAnsiTheme="minorBidi" w:cs="Cordia New"/>
                <w:szCs w:val="22"/>
                <w:cs/>
              </w:rPr>
              <w:t>://</w:t>
            </w:r>
            <w:r>
              <w:rPr>
                <w:rFonts w:asciiTheme="minorBidi" w:hAnsiTheme="minorBidi"/>
                <w:szCs w:val="22"/>
              </w:rPr>
              <w:t>console</w:t>
            </w:r>
            <w:r>
              <w:rPr>
                <w:rFonts w:asciiTheme="minorBidi" w:hAnsiTheme="minorBidi" w:cs="Cordia New"/>
                <w:szCs w:val="22"/>
                <w:cs/>
              </w:rPr>
              <w:t>.</w:t>
            </w:r>
            <w:r>
              <w:rPr>
                <w:rFonts w:asciiTheme="minorBidi" w:hAnsiTheme="minorBidi"/>
                <w:szCs w:val="22"/>
              </w:rPr>
              <w:t>wasabisys</w:t>
            </w:r>
            <w:r>
              <w:rPr>
                <w:rFonts w:asciiTheme="minorBidi" w:hAnsiTheme="minorBidi" w:cs="Cordia New"/>
                <w:szCs w:val="22"/>
                <w:cs/>
              </w:rPr>
              <w:t>.</w:t>
            </w:r>
            <w:r>
              <w:rPr>
                <w:rFonts w:asciiTheme="minorBidi" w:hAnsiTheme="minorBidi"/>
                <w:szCs w:val="22"/>
              </w:rPr>
              <w:t>com</w:t>
            </w:r>
          </w:p>
        </w:tc>
      </w:tr>
      <w:tr w:rsidR="00CE6D18" w:rsidRPr="00B40E38" w14:paraId="1D42C6E1" w14:textId="77777777" w:rsidTr="00AA3326">
        <w:trPr>
          <w:trHeight w:val="60"/>
        </w:trPr>
        <w:tc>
          <w:tcPr>
            <w:tcW w:w="4816" w:type="dxa"/>
          </w:tcPr>
          <w:p w14:paraId="181E0541" w14:textId="77777777" w:rsidR="00CE6D18" w:rsidRPr="00B40E38" w:rsidRDefault="00CE6D18" w:rsidP="008A4DB0">
            <w:pPr>
              <w:rPr>
                <w:rFonts w:asciiTheme="minorBidi" w:hAnsiTheme="minorBidi"/>
                <w:szCs w:val="22"/>
                <w:cs/>
              </w:rPr>
            </w:pPr>
            <w:r w:rsidRPr="00CE6D18">
              <w:rPr>
                <w:rFonts w:asciiTheme="minorBidi" w:hAnsiTheme="minorBidi"/>
                <w:szCs w:val="22"/>
              </w:rPr>
              <w:t>username</w:t>
            </w:r>
          </w:p>
        </w:tc>
        <w:tc>
          <w:tcPr>
            <w:tcW w:w="9644" w:type="dxa"/>
          </w:tcPr>
          <w:p w14:paraId="52BC4F80" w14:textId="3F698B68" w:rsidR="00CE6D18" w:rsidRPr="00CE5EFF" w:rsidRDefault="00127102" w:rsidP="00DC5FC8">
            <w:pPr>
              <w:rPr>
                <w:rFonts w:asciiTheme="minorBidi" w:hAnsiTheme="minorBidi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r w:rsidRPr="00127102">
              <w:rPr>
                <w:rFonts w:asciiTheme="minorBidi" w:hAnsiTheme="minorBidi"/>
                <w:szCs w:val="22"/>
              </w:rPr>
              <w:t>wsbrootacc</w:t>
            </w:r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CE6D18" w:rsidRPr="00B40E38" w14:paraId="03741B88" w14:textId="77777777" w:rsidTr="008A4DB0">
        <w:tc>
          <w:tcPr>
            <w:tcW w:w="4816" w:type="dxa"/>
          </w:tcPr>
          <w:p w14:paraId="25D4765D" w14:textId="77777777" w:rsidR="00CE6D18" w:rsidRPr="00B40E38" w:rsidRDefault="00CE6D18" w:rsidP="008A4DB0">
            <w:pPr>
              <w:rPr>
                <w:rFonts w:asciiTheme="minorBidi" w:hAnsiTheme="minorBidi"/>
                <w:szCs w:val="22"/>
                <w:cs/>
              </w:rPr>
            </w:pPr>
            <w:r w:rsidRPr="00CE6D18">
              <w:rPr>
                <w:rFonts w:asciiTheme="minorBidi" w:hAnsiTheme="minorBidi"/>
                <w:szCs w:val="22"/>
              </w:rPr>
              <w:t>password</w:t>
            </w:r>
          </w:p>
        </w:tc>
        <w:tc>
          <w:tcPr>
            <w:tcW w:w="9644" w:type="dxa"/>
          </w:tcPr>
          <w:p w14:paraId="62CD9258" w14:textId="714C581B" w:rsidR="00CE6D18" w:rsidRPr="00CE5EFF" w:rsidRDefault="00127102" w:rsidP="008A4DB0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5A785A" w:rsidRPr="00B40E38" w14:paraId="1A276AC7" w14:textId="77777777" w:rsidTr="008A4DB0">
        <w:tc>
          <w:tcPr>
            <w:tcW w:w="4816" w:type="dxa"/>
          </w:tcPr>
          <w:p w14:paraId="1850D08E" w14:textId="77777777" w:rsidR="005A785A" w:rsidRPr="00CE6D18" w:rsidRDefault="005A785A" w:rsidP="008A4DB0">
            <w:pPr>
              <w:rPr>
                <w:rFonts w:asciiTheme="minorBidi" w:hAnsiTheme="minorBidi"/>
                <w:szCs w:val="22"/>
              </w:rPr>
            </w:pPr>
            <w:r w:rsidRPr="00EC580E">
              <w:rPr>
                <w:rFonts w:asciiTheme="minorBidi" w:hAnsiTheme="minorBidi" w:cs="Cordia New"/>
                <w:szCs w:val="22"/>
                <w:cs/>
              </w:rPr>
              <w:t xml:space="preserve">เชื่อมต่อ </w:t>
            </w:r>
            <w:r w:rsidRPr="00EC580E">
              <w:rPr>
                <w:rFonts w:asciiTheme="minorBidi" w:hAnsiTheme="minorBidi"/>
                <w:szCs w:val="22"/>
              </w:rPr>
              <w:t>Wasabi Hot Cloud Storage</w:t>
            </w:r>
          </w:p>
        </w:tc>
        <w:tc>
          <w:tcPr>
            <w:tcW w:w="9644" w:type="dxa"/>
          </w:tcPr>
          <w:p w14:paraId="6F5D8823" w14:textId="77777777" w:rsidR="005A785A" w:rsidRPr="00614597" w:rsidRDefault="005A785A" w:rsidP="005A785A">
            <w:pPr>
              <w:rPr>
                <w:rFonts w:asciiTheme="minorBidi" w:hAnsiTheme="minorBidi"/>
                <w:szCs w:val="22"/>
                <w:cs/>
              </w:rPr>
            </w:pPr>
            <w:r w:rsidRPr="00614597">
              <w:rPr>
                <w:rFonts w:asciiTheme="minorBidi" w:hAnsiTheme="minorBidi" w:cs="Cordia New"/>
                <w:szCs w:val="22"/>
                <w:cs/>
              </w:rPr>
              <w:t xml:space="preserve">เชื่อมต่อ </w:t>
            </w:r>
            <w:r w:rsidR="008E49A2">
              <w:rPr>
                <w:rFonts w:asciiTheme="minorBidi" w:hAnsiTheme="minorBidi" w:cs="Cordia New"/>
                <w:szCs w:val="22"/>
              </w:rPr>
              <w:t>Buckets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 xml:space="preserve"> ตามคู่มือด้านล่าง โดยแนะนำให้</w:t>
            </w:r>
            <w:r w:rsidR="008E49A2">
              <w:rPr>
                <w:rFonts w:asciiTheme="minorBidi" w:hAnsiTheme="minorBidi" w:cs="Cordia New" w:hint="cs"/>
                <w:szCs w:val="22"/>
                <w:cs/>
              </w:rPr>
              <w:t>เลือกที่ตั้งเป็นประเทศสิงคโปร์</w:t>
            </w:r>
          </w:p>
          <w:p w14:paraId="723C9B86" w14:textId="77777777" w:rsidR="005A785A" w:rsidRPr="00CE5EFF" w:rsidRDefault="005A785A" w:rsidP="005A785A">
            <w:pPr>
              <w:rPr>
                <w:rFonts w:asciiTheme="minorBidi" w:hAnsiTheme="minorBidi"/>
                <w:szCs w:val="22"/>
              </w:rPr>
            </w:pPr>
            <w:r w:rsidRPr="00614597">
              <w:rPr>
                <w:rFonts w:asciiTheme="minorBidi" w:hAnsiTheme="minorBidi"/>
                <w:szCs w:val="22"/>
              </w:rPr>
              <w:t xml:space="preserve">Service </w:t>
            </w:r>
            <w:r w:rsidR="00F572A2">
              <w:rPr>
                <w:rFonts w:asciiTheme="minorBidi" w:hAnsiTheme="minorBidi"/>
                <w:szCs w:val="22"/>
              </w:rPr>
              <w:t>point</w:t>
            </w:r>
            <w:r w:rsidR="00F572A2" w:rsidRPr="00614597">
              <w:rPr>
                <w:rFonts w:asciiTheme="minorBidi" w:hAnsiTheme="minorBidi" w:cs="Cordia New"/>
                <w:szCs w:val="22"/>
                <w:cs/>
              </w:rPr>
              <w:t>:</w:t>
            </w:r>
            <w:r w:rsidRPr="00614597">
              <w:rPr>
                <w:rFonts w:asciiTheme="minorBidi" w:hAnsiTheme="minorBidi"/>
                <w:szCs w:val="22"/>
              </w:rPr>
              <w:t xml:space="preserve"> s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>3.</w:t>
            </w:r>
            <w:r w:rsidRPr="00614597">
              <w:rPr>
                <w:rFonts w:asciiTheme="minorBidi" w:hAnsiTheme="minorBidi"/>
                <w:szCs w:val="22"/>
              </w:rPr>
              <w:t>ap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614597">
              <w:rPr>
                <w:rFonts w:asciiTheme="minorBidi" w:hAnsiTheme="minorBidi"/>
                <w:szCs w:val="22"/>
              </w:rPr>
              <w:t>southeast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>-1.</w:t>
            </w:r>
            <w:r w:rsidRPr="00614597">
              <w:rPr>
                <w:rFonts w:asciiTheme="minorBidi" w:hAnsiTheme="minorBidi"/>
                <w:szCs w:val="22"/>
              </w:rPr>
              <w:t>wasabisys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>.</w:t>
            </w:r>
            <w:r w:rsidRPr="00614597">
              <w:rPr>
                <w:rFonts w:asciiTheme="minorBidi" w:hAnsiTheme="minorBidi"/>
                <w:szCs w:val="22"/>
              </w:rPr>
              <w:t>com</w:t>
            </w:r>
          </w:p>
        </w:tc>
      </w:tr>
      <w:tr w:rsidR="008D654A" w:rsidRPr="00B40E38" w14:paraId="27F3FBB6" w14:textId="77777777" w:rsidTr="008D654A">
        <w:tc>
          <w:tcPr>
            <w:tcW w:w="4816" w:type="dxa"/>
          </w:tcPr>
          <w:p w14:paraId="75381AF3" w14:textId="77777777" w:rsidR="008D654A" w:rsidRPr="00B40E38" w:rsidRDefault="00C344EA" w:rsidP="008D654A">
            <w:pPr>
              <w:rPr>
                <w:rFonts w:asciiTheme="minorBidi" w:hAnsiTheme="minorBidi"/>
                <w:szCs w:val="22"/>
                <w:cs/>
              </w:rPr>
            </w:pPr>
            <w:r w:rsidRPr="00C344EA">
              <w:rPr>
                <w:rFonts w:asciiTheme="minorBidi" w:hAnsiTheme="minorBidi"/>
                <w:szCs w:val="22"/>
              </w:rPr>
              <w:t>access key</w:t>
            </w:r>
          </w:p>
        </w:tc>
        <w:tc>
          <w:tcPr>
            <w:tcW w:w="9644" w:type="dxa"/>
          </w:tcPr>
          <w:p w14:paraId="046EC123" w14:textId="6230DB3F" w:rsidR="008D654A" w:rsidRPr="00CE5EFF" w:rsidRDefault="00127102" w:rsidP="00E73754">
            <w:pPr>
              <w:tabs>
                <w:tab w:val="left" w:pos="1066"/>
              </w:tabs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{{accesskey}}</w:t>
            </w:r>
          </w:p>
        </w:tc>
      </w:tr>
      <w:tr w:rsidR="008D654A" w:rsidRPr="00B40E38" w14:paraId="41B15AD7" w14:textId="77777777" w:rsidTr="008D654A">
        <w:tc>
          <w:tcPr>
            <w:tcW w:w="4816" w:type="dxa"/>
          </w:tcPr>
          <w:p w14:paraId="560C3E19" w14:textId="77777777" w:rsidR="008D654A" w:rsidRPr="00B40E38" w:rsidRDefault="00C344EA" w:rsidP="008D654A">
            <w:pPr>
              <w:rPr>
                <w:rFonts w:asciiTheme="minorBidi" w:hAnsiTheme="minorBidi"/>
                <w:szCs w:val="22"/>
              </w:rPr>
            </w:pPr>
            <w:r w:rsidRPr="00C344EA">
              <w:rPr>
                <w:rFonts w:asciiTheme="minorBidi" w:hAnsiTheme="minorBidi"/>
                <w:szCs w:val="22"/>
              </w:rPr>
              <w:t>secret key</w:t>
            </w:r>
          </w:p>
        </w:tc>
        <w:tc>
          <w:tcPr>
            <w:tcW w:w="9644" w:type="dxa"/>
          </w:tcPr>
          <w:p w14:paraId="2EB71BC7" w14:textId="34F4EF01" w:rsidR="008D654A" w:rsidRPr="00CE5EFF" w:rsidRDefault="00127102" w:rsidP="00473662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{{secretkey}}</w:t>
            </w:r>
          </w:p>
        </w:tc>
      </w:tr>
      <w:bookmarkEnd w:id="11"/>
      <w:bookmarkEnd w:id="12"/>
      <w:bookmarkEnd w:id="13"/>
    </w:tbl>
    <w:p w14:paraId="07E14730" w14:textId="0D1CD97C" w:rsidR="00127102" w:rsidRPr="00333A01" w:rsidRDefault="00127102" w:rsidP="0093105C">
      <w:pPr>
        <w:spacing w:after="0"/>
        <w:rPr>
          <w:rFonts w:asciiTheme="minorBidi" w:hAnsiTheme="minorBidi"/>
          <w:szCs w:val="22"/>
        </w:rPr>
      </w:pPr>
    </w:p>
    <w:p w14:paraId="740946CD" w14:textId="77777777"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คู่มือ และคำเตือนสำคัญ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7234"/>
        <w:gridCol w:w="2410"/>
      </w:tblGrid>
      <w:tr w:rsidR="001B0E60" w:rsidRPr="00B40E38" w14:paraId="56593728" w14:textId="77777777" w:rsidTr="00C344EA">
        <w:tc>
          <w:tcPr>
            <w:tcW w:w="4816" w:type="dxa"/>
            <w:shd w:val="clear" w:color="auto" w:fill="D9D9D9" w:themeFill="background1" w:themeFillShade="D9"/>
          </w:tcPr>
          <w:p w14:paraId="22EE2BFF" w14:textId="77777777" w:rsidR="001B0E60" w:rsidRPr="00B40E3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4" w:name="OLE_LINK50"/>
            <w:bookmarkStart w:id="15" w:name="OLE_LINK51"/>
            <w:bookmarkStart w:id="16" w:name="OLE_LINK52"/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7234" w:type="dxa"/>
            <w:shd w:val="clear" w:color="auto" w:fill="D9D9D9" w:themeFill="background1" w:themeFillShade="D9"/>
          </w:tcPr>
          <w:p w14:paraId="261AA37D" w14:textId="77777777" w:rsidR="001B0E60" w:rsidRPr="00B40E3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FEC1AF" w14:textId="77777777" w:rsidR="001B0E60" w:rsidRPr="00B40E38" w:rsidRDefault="001B0E60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</w:p>
        </w:tc>
      </w:tr>
      <w:tr w:rsidR="00CE6D18" w:rsidRPr="00B40E38" w14:paraId="086B329A" w14:textId="77777777" w:rsidTr="008A4DB0">
        <w:tc>
          <w:tcPr>
            <w:tcW w:w="4816" w:type="dxa"/>
          </w:tcPr>
          <w:p w14:paraId="37A5D88B" w14:textId="77777777" w:rsidR="00CE6D18" w:rsidRPr="00B40E38" w:rsidRDefault="00CE6D18" w:rsidP="008A4DB0">
            <w:pPr>
              <w:rPr>
                <w:rFonts w:asciiTheme="minorBidi" w:hAnsiTheme="minorBidi"/>
                <w:szCs w:val="22"/>
              </w:rPr>
            </w:pPr>
            <w:r w:rsidRPr="00CE6D18">
              <w:rPr>
                <w:rFonts w:asciiTheme="minorBidi" w:hAnsiTheme="minorBidi" w:cs="Cordia New"/>
                <w:szCs w:val="22"/>
                <w:cs/>
              </w:rPr>
              <w:t xml:space="preserve">สำหรับ </w:t>
            </w:r>
            <w:r w:rsidRPr="00CE6D18">
              <w:rPr>
                <w:rFonts w:asciiTheme="minorBidi" w:hAnsiTheme="minorBidi"/>
                <w:szCs w:val="22"/>
              </w:rPr>
              <w:t xml:space="preserve">Region </w:t>
            </w:r>
            <w:r w:rsidRPr="00CE6D18">
              <w:rPr>
                <w:rFonts w:asciiTheme="minorBidi" w:hAnsiTheme="minorBidi" w:cs="Cordia New"/>
                <w:szCs w:val="22"/>
                <w:cs/>
              </w:rPr>
              <w:t>อื่นๆ สามารถตรวจสอบได้จากลิงค์</w:t>
            </w:r>
          </w:p>
        </w:tc>
        <w:tc>
          <w:tcPr>
            <w:tcW w:w="7234" w:type="dxa"/>
          </w:tcPr>
          <w:p w14:paraId="70710C42" w14:textId="77777777" w:rsidR="00CE6D18" w:rsidRPr="00CE6D18" w:rsidRDefault="00CE6D18" w:rsidP="00CE6D1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 w:cs="Cordia New"/>
                <w:color w:val="FF0000"/>
                <w:szCs w:val="22"/>
                <w:cs/>
              </w:rPr>
            </w:pPr>
            <w:r w:rsidRPr="00CE6D1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สำหรับ </w:t>
            </w:r>
            <w:r w:rsidRPr="00CE6D18">
              <w:rPr>
                <w:rFonts w:asciiTheme="minorBidi" w:hAnsiTheme="minorBidi"/>
                <w:color w:val="FF0000"/>
                <w:szCs w:val="22"/>
              </w:rPr>
              <w:t xml:space="preserve">Region </w:t>
            </w:r>
            <w:r w:rsidRPr="00CE6D18">
              <w:rPr>
                <w:rFonts w:asciiTheme="minorBidi" w:hAnsiTheme="minorBidi" w:cs="Cordia New"/>
                <w:color w:val="FF0000"/>
                <w:szCs w:val="22"/>
                <w:cs/>
              </w:rPr>
              <w:t>อื่นๆ สามารถตรวจสอบได้จากลิงค์</w:t>
            </w:r>
            <w:r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 </w:t>
            </w:r>
          </w:p>
        </w:tc>
        <w:tc>
          <w:tcPr>
            <w:tcW w:w="2410" w:type="dxa"/>
          </w:tcPr>
          <w:p w14:paraId="3BF02FEC" w14:textId="77777777" w:rsidR="00CE6D18" w:rsidRPr="00EA0409" w:rsidRDefault="00346DDE" w:rsidP="008A4DB0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10" w:history="1">
              <w:r w:rsidR="00CE6D18" w:rsidRPr="00EA0409">
                <w:rPr>
                  <w:rStyle w:val="Hyperlink"/>
                  <w:rFonts w:asciiTheme="minorBidi" w:hAnsiTheme="minorBidi"/>
                  <w:szCs w:val="22"/>
                </w:rPr>
                <w:t>Click</w:t>
              </w:r>
            </w:hyperlink>
          </w:p>
        </w:tc>
      </w:tr>
      <w:tr w:rsidR="006F3FB2" w:rsidRPr="00B40E38" w14:paraId="45C01FA2" w14:textId="77777777" w:rsidTr="008A4DB0">
        <w:tc>
          <w:tcPr>
            <w:tcW w:w="4816" w:type="dxa"/>
          </w:tcPr>
          <w:p w14:paraId="1380E476" w14:textId="77777777" w:rsidR="006F3FB2" w:rsidRPr="00CE6D18" w:rsidRDefault="006F3FB2" w:rsidP="008A4DB0">
            <w:pPr>
              <w:rPr>
                <w:rFonts w:asciiTheme="minorBidi" w:hAnsiTheme="minorBidi" w:cs="Cordia New"/>
                <w:szCs w:val="22"/>
                <w:cs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>คู่มือ</w:t>
            </w:r>
          </w:p>
        </w:tc>
        <w:tc>
          <w:tcPr>
            <w:tcW w:w="7234" w:type="dxa"/>
          </w:tcPr>
          <w:p w14:paraId="52C94447" w14:textId="77777777" w:rsidR="006F3FB2" w:rsidRPr="00CE6D18" w:rsidRDefault="006F3FB2" w:rsidP="00CE6D1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 w:cs="Cordia New"/>
                <w:color w:val="FF0000"/>
                <w:szCs w:val="22"/>
                <w:cs/>
              </w:rPr>
            </w:pPr>
            <w:r w:rsidRPr="006F3FB2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คู่มือการใช้งาน </w:t>
            </w:r>
            <w:r w:rsidRPr="006F3FB2">
              <w:rPr>
                <w:rFonts w:asciiTheme="minorBidi" w:hAnsiTheme="minorBidi" w:cs="Cordia New"/>
                <w:color w:val="FF0000"/>
                <w:szCs w:val="22"/>
              </w:rPr>
              <w:t>Wasabi Management Console</w:t>
            </w:r>
          </w:p>
        </w:tc>
        <w:tc>
          <w:tcPr>
            <w:tcW w:w="2410" w:type="dxa"/>
          </w:tcPr>
          <w:p w14:paraId="0E4D4797" w14:textId="77777777" w:rsidR="006F3FB2" w:rsidRDefault="00346DDE" w:rsidP="008A4DB0">
            <w:pPr>
              <w:jc w:val="center"/>
            </w:pPr>
            <w:hyperlink r:id="rId11" w:history="1">
              <w:r w:rsidR="006F3FB2" w:rsidRPr="006F3FB2">
                <w:rPr>
                  <w:rStyle w:val="Hyperlink"/>
                  <w:sz w:val="18"/>
                  <w:szCs w:val="22"/>
                </w:rPr>
                <w:t>Link</w:t>
              </w:r>
            </w:hyperlink>
          </w:p>
        </w:tc>
      </w:tr>
      <w:bookmarkEnd w:id="14"/>
      <w:bookmarkEnd w:id="15"/>
      <w:bookmarkEnd w:id="16"/>
    </w:tbl>
    <w:p w14:paraId="042B17C1" w14:textId="15456064" w:rsidR="00B74B28" w:rsidRDefault="00B74B28" w:rsidP="00127102">
      <w:pPr>
        <w:rPr>
          <w:rFonts w:asciiTheme="minorBidi" w:hAnsiTheme="minorBidi"/>
          <w:b/>
          <w:bCs/>
          <w:szCs w:val="22"/>
        </w:rPr>
      </w:pPr>
    </w:p>
    <w:p w14:paraId="218F9760" w14:textId="77777777" w:rsidR="00127102" w:rsidRPr="00127102" w:rsidRDefault="00127102" w:rsidP="00127102">
      <w:pPr>
        <w:rPr>
          <w:rFonts w:asciiTheme="minorBidi" w:hAnsiTheme="minorBidi"/>
          <w:b/>
          <w:bCs/>
          <w:color w:val="FF0000"/>
          <w:szCs w:val="22"/>
        </w:rPr>
      </w:pPr>
    </w:p>
    <w:p w14:paraId="043AFA25" w14:textId="77777777" w:rsidR="00B74B28" w:rsidRDefault="00B74B28" w:rsidP="00B74B28">
      <w:pPr>
        <w:spacing w:after="0"/>
        <w:rPr>
          <w:rFonts w:asciiTheme="minorBidi" w:hAnsiTheme="minorBidi"/>
          <w:b/>
          <w:bCs/>
          <w:szCs w:val="22"/>
        </w:rPr>
      </w:pPr>
      <w:r w:rsidRPr="00725B93">
        <w:rPr>
          <w:rFonts w:asciiTheme="minorBidi" w:hAnsiTheme="minorBidi" w:cs="Cordia New"/>
          <w:szCs w:val="22"/>
          <w:cs/>
        </w:rPr>
        <w:lastRenderedPageBreak/>
        <w:t xml:space="preserve">วิธีการใช้งาน </w:t>
      </w:r>
      <w:r w:rsidRPr="00725B93">
        <w:rPr>
          <w:rFonts w:asciiTheme="minorBidi" w:hAnsiTheme="minorBidi"/>
          <w:szCs w:val="22"/>
        </w:rPr>
        <w:t xml:space="preserve">Synology </w:t>
      </w:r>
      <w:r w:rsidRPr="00725B93">
        <w:rPr>
          <w:rFonts w:asciiTheme="minorBidi" w:hAnsiTheme="minorBidi" w:cs="Cordia New"/>
          <w:szCs w:val="22"/>
          <w:cs/>
        </w:rPr>
        <w:t xml:space="preserve">ร่วมกับ </w:t>
      </w:r>
      <w:r w:rsidRPr="00725B93">
        <w:rPr>
          <w:rFonts w:asciiTheme="minorBidi" w:hAnsiTheme="minorBidi"/>
          <w:szCs w:val="22"/>
        </w:rPr>
        <w:t>Wasabi</w:t>
      </w:r>
    </w:p>
    <w:tbl>
      <w:tblPr>
        <w:tblStyle w:val="TableGrid"/>
        <w:tblW w:w="129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4662"/>
        <w:gridCol w:w="5300"/>
      </w:tblGrid>
      <w:tr w:rsidR="00B74B28" w:rsidRPr="00B40E38" w14:paraId="6DE898C2" w14:textId="77777777" w:rsidTr="00D11775">
        <w:tc>
          <w:tcPr>
            <w:tcW w:w="2969" w:type="dxa"/>
            <w:shd w:val="clear" w:color="auto" w:fill="D9D9D9" w:themeFill="background1" w:themeFillShade="D9"/>
          </w:tcPr>
          <w:p w14:paraId="659B054D" w14:textId="77777777" w:rsidR="00B74B28" w:rsidRPr="00B40E38" w:rsidRDefault="00B74B28" w:rsidP="00D1177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4662" w:type="dxa"/>
            <w:shd w:val="clear" w:color="auto" w:fill="D9D9D9" w:themeFill="background1" w:themeFillShade="D9"/>
          </w:tcPr>
          <w:p w14:paraId="07274D18" w14:textId="77777777" w:rsidR="00B74B28" w:rsidRPr="00B40E38" w:rsidRDefault="00B74B28" w:rsidP="00D1177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ดาวน์โหลดคู่มือ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14:paraId="09C53756" w14:textId="77777777" w:rsidR="00B74B28" w:rsidRPr="00B40E38" w:rsidRDefault="00B74B28" w:rsidP="00D1177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B74B28" w:rsidRPr="000D668B" w14:paraId="06BD6846" w14:textId="77777777" w:rsidTr="00D11775">
        <w:trPr>
          <w:trHeight w:val="782"/>
        </w:trPr>
        <w:tc>
          <w:tcPr>
            <w:tcW w:w="2969" w:type="dxa"/>
          </w:tcPr>
          <w:p w14:paraId="0F39455D" w14:textId="77777777" w:rsidR="00B74B28" w:rsidRPr="00B40E38" w:rsidRDefault="00B74B28" w:rsidP="00D11775">
            <w:pPr>
              <w:rPr>
                <w:rFonts w:asciiTheme="minorBidi" w:hAnsiTheme="minorBidi"/>
                <w:szCs w:val="22"/>
              </w:rPr>
            </w:pPr>
            <w:r w:rsidRPr="00725B93">
              <w:rPr>
                <w:rFonts w:asciiTheme="minorBidi" w:hAnsiTheme="minorBidi" w:cs="Cordia New"/>
                <w:szCs w:val="22"/>
                <w:cs/>
              </w:rPr>
              <w:t xml:space="preserve">วิธีการใช้งาน </w:t>
            </w:r>
            <w:r w:rsidRPr="00725B93">
              <w:rPr>
                <w:rFonts w:asciiTheme="minorBidi" w:hAnsiTheme="minorBidi"/>
                <w:szCs w:val="22"/>
              </w:rPr>
              <w:t xml:space="preserve">Synology </w:t>
            </w:r>
            <w:r w:rsidRPr="00725B93">
              <w:rPr>
                <w:rFonts w:asciiTheme="minorBidi" w:hAnsiTheme="minorBidi" w:cs="Cordia New"/>
                <w:szCs w:val="22"/>
                <w:cs/>
              </w:rPr>
              <w:t xml:space="preserve">ร่วมกับ </w:t>
            </w:r>
            <w:r w:rsidRPr="00725B93">
              <w:rPr>
                <w:rFonts w:asciiTheme="minorBidi" w:hAnsiTheme="minorBidi"/>
                <w:szCs w:val="22"/>
              </w:rPr>
              <w:t>Wasabi</w:t>
            </w:r>
          </w:p>
        </w:tc>
        <w:tc>
          <w:tcPr>
            <w:tcW w:w="4662" w:type="dxa"/>
          </w:tcPr>
          <w:p w14:paraId="2326B011" w14:textId="77777777" w:rsidR="00B74B28" w:rsidRDefault="00B74B28" w:rsidP="00D11775">
            <w:pPr>
              <w:jc w:val="center"/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  <w:r>
              <w:rPr>
                <w:rFonts w:asciiTheme="minorBidi" w:hAnsiTheme="minorBidi" w:cs="Cordia New" w:hint="cs"/>
                <w:color w:val="000000" w:themeColor="text1"/>
                <w:szCs w:val="22"/>
                <w:cs/>
              </w:rPr>
              <w:t>ลิ้งคู่มือการใช้งาน</w:t>
            </w:r>
          </w:p>
          <w:p w14:paraId="2FE3629A" w14:textId="29DBF3AA" w:rsidR="00B74B28" w:rsidRPr="006B37BA" w:rsidRDefault="00346DDE" w:rsidP="00B52965">
            <w:pPr>
              <w:jc w:val="center"/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  <w:hyperlink r:id="rId12" w:history="1">
              <w:r w:rsidR="00B74B28" w:rsidRPr="00725B9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  <w:tc>
          <w:tcPr>
            <w:tcW w:w="5300" w:type="dxa"/>
          </w:tcPr>
          <w:p w14:paraId="414A8D8E" w14:textId="77777777" w:rsidR="00B74B28" w:rsidRPr="000D668B" w:rsidRDefault="00B74B28" w:rsidP="00D11775">
            <w:pPr>
              <w:jc w:val="center"/>
              <w:rPr>
                <w:rFonts w:asciiTheme="minorBidi" w:hAnsiTheme="minorBidi"/>
                <w:color w:val="FF0000"/>
                <w:szCs w:val="22"/>
              </w:rPr>
            </w:pPr>
            <w:r w:rsidRPr="00725B93">
              <w:rPr>
                <w:rFonts w:asciiTheme="minorBidi" w:hAnsiTheme="minorBidi" w:cs="Cordia New"/>
                <w:szCs w:val="22"/>
                <w:cs/>
              </w:rPr>
              <w:t xml:space="preserve">วิธีการใช้งาน </w:t>
            </w:r>
            <w:r w:rsidRPr="00725B93">
              <w:rPr>
                <w:rFonts w:asciiTheme="minorBidi" w:hAnsiTheme="minorBidi"/>
                <w:szCs w:val="22"/>
              </w:rPr>
              <w:t xml:space="preserve">Synology </w:t>
            </w:r>
            <w:r w:rsidRPr="00725B93">
              <w:rPr>
                <w:rFonts w:asciiTheme="minorBidi" w:hAnsiTheme="minorBidi" w:cs="Cordia New"/>
                <w:szCs w:val="22"/>
                <w:cs/>
              </w:rPr>
              <w:t xml:space="preserve">ร่วมกับ </w:t>
            </w:r>
            <w:r w:rsidRPr="00725B93">
              <w:rPr>
                <w:rFonts w:asciiTheme="minorBidi" w:hAnsiTheme="minorBidi"/>
                <w:szCs w:val="22"/>
              </w:rPr>
              <w:t>Wasabi</w:t>
            </w:r>
          </w:p>
          <w:p w14:paraId="642551BB" w14:textId="77777777" w:rsidR="00B74B28" w:rsidRPr="000D668B" w:rsidRDefault="00B74B28" w:rsidP="00D11775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</w:p>
        </w:tc>
      </w:tr>
    </w:tbl>
    <w:p w14:paraId="2CB39176" w14:textId="77777777" w:rsidR="00B74B28" w:rsidRDefault="00B74B28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7FE0212C" w14:textId="77777777" w:rsidR="00B74B28" w:rsidRDefault="00B74B28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221B850E" w14:textId="77777777" w:rsidR="00251D1F" w:rsidRPr="00333A01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251D1F" w:rsidRPr="00333A01" w:rsidSect="00564AB2">
      <w:headerReference w:type="default" r:id="rId13"/>
      <w:footerReference w:type="default" r:id="rId14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90625" w14:textId="77777777" w:rsidR="00346DDE" w:rsidRDefault="00346DDE" w:rsidP="004F7B1D">
      <w:pPr>
        <w:spacing w:after="0" w:line="240" w:lineRule="auto"/>
      </w:pPr>
      <w:r>
        <w:separator/>
      </w:r>
    </w:p>
  </w:endnote>
  <w:endnote w:type="continuationSeparator" w:id="0">
    <w:p w14:paraId="3F33BC8D" w14:textId="77777777" w:rsidR="00346DDE" w:rsidRDefault="00346DDE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96633" w14:textId="77777777"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7" w:name="OLE_LINK22"/>
    <w:bookmarkStart w:id="18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14:paraId="6192701E" w14:textId="77777777"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967ED" w14:textId="77777777" w:rsidR="00346DDE" w:rsidRDefault="00346DDE" w:rsidP="004F7B1D">
      <w:pPr>
        <w:spacing w:after="0" w:line="240" w:lineRule="auto"/>
      </w:pPr>
      <w:r>
        <w:separator/>
      </w:r>
    </w:p>
  </w:footnote>
  <w:footnote w:type="continuationSeparator" w:id="0">
    <w:p w14:paraId="183E2F75" w14:textId="77777777" w:rsidR="00346DDE" w:rsidRDefault="00346DDE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14:paraId="762E8A0A" w14:textId="7352D767"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F84CA4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F84CA4">
          <w:rPr>
            <w:b/>
            <w:bCs/>
            <w:sz w:val="24"/>
            <w:szCs w:val="24"/>
          </w:rPr>
          <w:fldChar w:fldCharType="separate"/>
        </w:r>
        <w:r w:rsidR="003B4E46">
          <w:rPr>
            <w:b/>
            <w:bCs/>
            <w:noProof/>
          </w:rPr>
          <w:t>1</w:t>
        </w:r>
        <w:r w:rsidR="00F84CA4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F84CA4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F84CA4">
          <w:rPr>
            <w:b/>
            <w:bCs/>
            <w:sz w:val="24"/>
            <w:szCs w:val="24"/>
          </w:rPr>
          <w:fldChar w:fldCharType="separate"/>
        </w:r>
        <w:r w:rsidR="003B4E46">
          <w:rPr>
            <w:b/>
            <w:bCs/>
            <w:noProof/>
          </w:rPr>
          <w:t>2</w:t>
        </w:r>
        <w:r w:rsidR="00F84CA4">
          <w:rPr>
            <w:b/>
            <w:bCs/>
            <w:sz w:val="24"/>
            <w:szCs w:val="24"/>
          </w:rPr>
          <w:fldChar w:fldCharType="end"/>
        </w:r>
      </w:p>
    </w:sdtContent>
  </w:sdt>
  <w:p w14:paraId="72729EC3" w14:textId="77777777"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785A"/>
    <w:rsid w:val="00013527"/>
    <w:rsid w:val="00020A53"/>
    <w:rsid w:val="00057C9B"/>
    <w:rsid w:val="0006066B"/>
    <w:rsid w:val="000907E5"/>
    <w:rsid w:val="000C5988"/>
    <w:rsid w:val="00127102"/>
    <w:rsid w:val="00140D7F"/>
    <w:rsid w:val="00165984"/>
    <w:rsid w:val="0019224D"/>
    <w:rsid w:val="001A3EB9"/>
    <w:rsid w:val="001A6A3A"/>
    <w:rsid w:val="001B0E60"/>
    <w:rsid w:val="001C493A"/>
    <w:rsid w:val="001D6923"/>
    <w:rsid w:val="001E7F0F"/>
    <w:rsid w:val="001F5A2E"/>
    <w:rsid w:val="001F62BC"/>
    <w:rsid w:val="00201B98"/>
    <w:rsid w:val="00236B69"/>
    <w:rsid w:val="00251D1F"/>
    <w:rsid w:val="00267092"/>
    <w:rsid w:val="002825F4"/>
    <w:rsid w:val="002924D5"/>
    <w:rsid w:val="002A404D"/>
    <w:rsid w:val="002C14C9"/>
    <w:rsid w:val="002D6E53"/>
    <w:rsid w:val="002E74E2"/>
    <w:rsid w:val="00315DAF"/>
    <w:rsid w:val="00317F7D"/>
    <w:rsid w:val="003327C8"/>
    <w:rsid w:val="00333A01"/>
    <w:rsid w:val="0033674C"/>
    <w:rsid w:val="00346DDE"/>
    <w:rsid w:val="00350EBC"/>
    <w:rsid w:val="00392BC7"/>
    <w:rsid w:val="003A0FA8"/>
    <w:rsid w:val="003B4E46"/>
    <w:rsid w:val="004170C5"/>
    <w:rsid w:val="00422245"/>
    <w:rsid w:val="00443176"/>
    <w:rsid w:val="00464520"/>
    <w:rsid w:val="00465A2C"/>
    <w:rsid w:val="00473662"/>
    <w:rsid w:val="004A18D3"/>
    <w:rsid w:val="004A1D90"/>
    <w:rsid w:val="004D0DAF"/>
    <w:rsid w:val="004F7B1D"/>
    <w:rsid w:val="00512C45"/>
    <w:rsid w:val="00515A00"/>
    <w:rsid w:val="0051791D"/>
    <w:rsid w:val="00550C4F"/>
    <w:rsid w:val="005537EB"/>
    <w:rsid w:val="00564AB2"/>
    <w:rsid w:val="00564C8E"/>
    <w:rsid w:val="005A785A"/>
    <w:rsid w:val="005C263D"/>
    <w:rsid w:val="005C74DB"/>
    <w:rsid w:val="005F40C8"/>
    <w:rsid w:val="00613D09"/>
    <w:rsid w:val="00614597"/>
    <w:rsid w:val="00661BD7"/>
    <w:rsid w:val="00676F2F"/>
    <w:rsid w:val="00677F54"/>
    <w:rsid w:val="006955AB"/>
    <w:rsid w:val="006D274F"/>
    <w:rsid w:val="006E540A"/>
    <w:rsid w:val="006F3FB2"/>
    <w:rsid w:val="00722015"/>
    <w:rsid w:val="00730884"/>
    <w:rsid w:val="007346CF"/>
    <w:rsid w:val="007537F6"/>
    <w:rsid w:val="00755D8B"/>
    <w:rsid w:val="00770374"/>
    <w:rsid w:val="007713C5"/>
    <w:rsid w:val="007C25DF"/>
    <w:rsid w:val="007D0D1C"/>
    <w:rsid w:val="007D2852"/>
    <w:rsid w:val="008023FF"/>
    <w:rsid w:val="0084017B"/>
    <w:rsid w:val="00866EF2"/>
    <w:rsid w:val="008678A6"/>
    <w:rsid w:val="0088050C"/>
    <w:rsid w:val="008A5CB3"/>
    <w:rsid w:val="008D4D6C"/>
    <w:rsid w:val="008D654A"/>
    <w:rsid w:val="008E49A2"/>
    <w:rsid w:val="008F0E80"/>
    <w:rsid w:val="009025DE"/>
    <w:rsid w:val="0090470F"/>
    <w:rsid w:val="00910A3E"/>
    <w:rsid w:val="009250CD"/>
    <w:rsid w:val="0093105C"/>
    <w:rsid w:val="00936447"/>
    <w:rsid w:val="00954CF6"/>
    <w:rsid w:val="00971980"/>
    <w:rsid w:val="00980252"/>
    <w:rsid w:val="00986617"/>
    <w:rsid w:val="009E0F81"/>
    <w:rsid w:val="009E1DB3"/>
    <w:rsid w:val="009F73C8"/>
    <w:rsid w:val="00A26B17"/>
    <w:rsid w:val="00A32BEF"/>
    <w:rsid w:val="00A861C4"/>
    <w:rsid w:val="00AA3326"/>
    <w:rsid w:val="00AB363D"/>
    <w:rsid w:val="00B15809"/>
    <w:rsid w:val="00B40E38"/>
    <w:rsid w:val="00B52965"/>
    <w:rsid w:val="00B74B28"/>
    <w:rsid w:val="00B87D62"/>
    <w:rsid w:val="00B953EA"/>
    <w:rsid w:val="00BB50B0"/>
    <w:rsid w:val="00BC502D"/>
    <w:rsid w:val="00BC657D"/>
    <w:rsid w:val="00BE71CB"/>
    <w:rsid w:val="00BF0A12"/>
    <w:rsid w:val="00C13043"/>
    <w:rsid w:val="00C344EA"/>
    <w:rsid w:val="00C430E7"/>
    <w:rsid w:val="00C4603F"/>
    <w:rsid w:val="00C5187A"/>
    <w:rsid w:val="00CC1885"/>
    <w:rsid w:val="00CD1582"/>
    <w:rsid w:val="00CE5EFF"/>
    <w:rsid w:val="00CE6D18"/>
    <w:rsid w:val="00D028FC"/>
    <w:rsid w:val="00D43073"/>
    <w:rsid w:val="00D80177"/>
    <w:rsid w:val="00D93075"/>
    <w:rsid w:val="00DC39FE"/>
    <w:rsid w:val="00DC5FC8"/>
    <w:rsid w:val="00DD07BF"/>
    <w:rsid w:val="00DD6012"/>
    <w:rsid w:val="00E0473B"/>
    <w:rsid w:val="00E70A55"/>
    <w:rsid w:val="00E73754"/>
    <w:rsid w:val="00E76612"/>
    <w:rsid w:val="00E81CE3"/>
    <w:rsid w:val="00E86B0D"/>
    <w:rsid w:val="00E91DC8"/>
    <w:rsid w:val="00EA0409"/>
    <w:rsid w:val="00EA5BC3"/>
    <w:rsid w:val="00EB5162"/>
    <w:rsid w:val="00EC580E"/>
    <w:rsid w:val="00ED2E36"/>
    <w:rsid w:val="00ED4179"/>
    <w:rsid w:val="00F10C9C"/>
    <w:rsid w:val="00F302E6"/>
    <w:rsid w:val="00F3316F"/>
    <w:rsid w:val="00F572A2"/>
    <w:rsid w:val="00F6095C"/>
    <w:rsid w:val="00F70292"/>
    <w:rsid w:val="00F84CA4"/>
    <w:rsid w:val="00F91253"/>
    <w:rsid w:val="00FB03E4"/>
    <w:rsid w:val="00FB4C9E"/>
    <w:rsid w:val="00FD0789"/>
    <w:rsid w:val="00FD07D9"/>
    <w:rsid w:val="00FD43A2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58F55"/>
  <w15:docId w15:val="{C2F02E4B-4046-4F0E-A350-068729E1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sisabox.siscloudservices.com/index.php/s/XZHaiMkZDdqeEN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sabox.siscloudservices.com/index.php/s/ETpd66rroaxjaJ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asabi-support.zendesk.com/hc/en-us/articles/360015106031-What-are-the-service-URLs-for-Wasabi-s-different-storage-regions-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ssapong\Desktop\SiS%20Cloud%20Techdoc%201401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C7F504-4565-4394-8D4E-FF683FEC9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2EA07-9D40-483C-913F-C76AEBCB3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2B9D4-99D8-4E4F-A418-FD6766A6ACE5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1401-xxxx</Template>
  <TotalTime>96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wassapong</dc:creator>
  <cp:lastModifiedBy>Windows User</cp:lastModifiedBy>
  <cp:revision>26</cp:revision>
  <cp:lastPrinted>2022-01-20T04:26:00Z</cp:lastPrinted>
  <dcterms:created xsi:type="dcterms:W3CDTF">2023-03-02T09:30:00Z</dcterms:created>
  <dcterms:modified xsi:type="dcterms:W3CDTF">2025-03-11T17:56:00Z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